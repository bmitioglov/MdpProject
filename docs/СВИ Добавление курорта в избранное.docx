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505A7C">
        <w:rPr>
          <w:rFonts w:ascii="Times New Roman" w:hAnsi="Times New Roman"/>
          <w:b w:val="0"/>
          <w:noProof/>
          <w:lang w:val="ru-RU"/>
        </w:rPr>
        <w:t>Добавление курорта в избранное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AA2112" w:rsidRDefault="006873A1" w:rsidP="00AA2112">
      <w:pPr>
        <w:pStyle w:val="a4"/>
        <w:rPr>
          <w:rFonts w:ascii="Times New Roman" w:hAnsi="Times New Roman"/>
          <w:b w:val="0"/>
          <w:sz w:val="28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AA2112">
        <w:rPr>
          <w:rFonts w:ascii="Times New Roman" w:hAnsi="Times New Roman"/>
          <w:b w:val="0"/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Pr="00AA2112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Default="004564FE" w:rsidP="004564FE">
      <w:pPr>
        <w:rPr>
          <w:lang w:val="ru-RU" w:eastAsia="ru-RU"/>
        </w:rPr>
      </w:pPr>
    </w:p>
    <w:p w:rsidR="004564FE" w:rsidRPr="00BB1A40" w:rsidRDefault="004564FE" w:rsidP="004564FE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BB1A40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4564FE" w:rsidRDefault="004564F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B1A40">
        <w:rPr>
          <w:sz w:val="24"/>
          <w:szCs w:val="24"/>
        </w:rPr>
        <w:fldChar w:fldCharType="begin"/>
      </w:r>
      <w:r w:rsidRPr="00BB1A40">
        <w:rPr>
          <w:sz w:val="24"/>
          <w:szCs w:val="24"/>
          <w:lang w:val="ru-RU"/>
        </w:rPr>
        <w:instrText xml:space="preserve"> </w:instrText>
      </w:r>
      <w:r w:rsidRPr="00BB1A40">
        <w:rPr>
          <w:sz w:val="24"/>
          <w:szCs w:val="24"/>
        </w:rPr>
        <w:instrText>TOC</w:instrText>
      </w:r>
      <w:r w:rsidRPr="00BB1A40">
        <w:rPr>
          <w:sz w:val="24"/>
          <w:szCs w:val="24"/>
          <w:lang w:val="ru-RU"/>
        </w:rPr>
        <w:instrText xml:space="preserve"> \</w:instrText>
      </w:r>
      <w:r w:rsidRPr="00BB1A40">
        <w:rPr>
          <w:sz w:val="24"/>
          <w:szCs w:val="24"/>
        </w:rPr>
        <w:instrText>o</w:instrText>
      </w:r>
      <w:r w:rsidRPr="00BB1A40">
        <w:rPr>
          <w:sz w:val="24"/>
          <w:szCs w:val="24"/>
          <w:lang w:val="ru-RU"/>
        </w:rPr>
        <w:instrText xml:space="preserve"> "1-3" </w:instrText>
      </w:r>
      <w:r w:rsidRPr="00BB1A40">
        <w:rPr>
          <w:sz w:val="24"/>
          <w:szCs w:val="24"/>
        </w:rPr>
        <w:fldChar w:fldCharType="separate"/>
      </w:r>
      <w:r w:rsidRPr="003364E7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/>
        </w:rPr>
        <w:t>Добавление курорта в избранное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382485329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Default="004564F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/>
        </w:rPr>
        <w:t>Краткое описание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382485330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Default="004564F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/>
        </w:rPr>
        <w:t>Поток событий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382485331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Default="004564F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/>
        </w:rPr>
        <w:t>Основной поток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382485332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Pr="004564FE" w:rsidRDefault="004564FE" w:rsidP="004564F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/>
        </w:rPr>
        <w:t>Альтернативные потоки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382485333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Default="004564F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/>
        </w:rPr>
        <w:t>Специальные требования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382485335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Default="004564F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/>
        </w:rPr>
        <w:t>Предусловия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382485336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Default="004564F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 w:eastAsia="ru-RU"/>
        </w:rPr>
        <w:t>Постусловия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382485337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Default="004564F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364E7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364E7">
        <w:rPr>
          <w:noProof/>
          <w:lang w:val="ru-RU" w:eastAsia="ru-RU"/>
        </w:rPr>
        <w:t>Точки расширения</w:t>
      </w:r>
      <w:r w:rsidRPr="004564FE">
        <w:rPr>
          <w:noProof/>
          <w:lang w:val="ru-RU"/>
        </w:rPr>
        <w:tab/>
      </w:r>
      <w:r>
        <w:rPr>
          <w:noProof/>
        </w:rPr>
        <w:fldChar w:fldCharType="begin"/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564F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564FE">
        <w:rPr>
          <w:noProof/>
          <w:lang w:val="ru-RU"/>
        </w:rPr>
        <w:instrText>382485338 \</w:instrText>
      </w:r>
      <w:r>
        <w:rPr>
          <w:noProof/>
        </w:rPr>
        <w:instrText>h</w:instrText>
      </w:r>
      <w:r w:rsidRPr="004564F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564FE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4564FE" w:rsidRPr="00BB1A40" w:rsidRDefault="004564FE" w:rsidP="004564FE">
      <w:pPr>
        <w:rPr>
          <w:sz w:val="24"/>
          <w:szCs w:val="24"/>
          <w:lang w:val="ru-RU"/>
        </w:rPr>
      </w:pPr>
      <w:r w:rsidRPr="00BB1A40">
        <w:rPr>
          <w:sz w:val="24"/>
          <w:szCs w:val="24"/>
        </w:rPr>
        <w:fldChar w:fldCharType="end"/>
      </w: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Default="004564FE" w:rsidP="004564FE">
      <w:pPr>
        <w:rPr>
          <w:sz w:val="24"/>
          <w:szCs w:val="24"/>
          <w:lang w:val="ru-RU"/>
        </w:rPr>
      </w:pPr>
    </w:p>
    <w:p w:rsidR="004564FE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  <w:bookmarkStart w:id="0" w:name="_GoBack"/>
      <w:bookmarkEnd w:id="0"/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BB1A40" w:rsidRDefault="004564FE" w:rsidP="004564FE">
      <w:pPr>
        <w:rPr>
          <w:sz w:val="24"/>
          <w:szCs w:val="24"/>
          <w:lang w:val="ru-RU"/>
        </w:rPr>
      </w:pPr>
    </w:p>
    <w:p w:rsidR="004564FE" w:rsidRPr="004564FE" w:rsidRDefault="004564FE" w:rsidP="004564FE">
      <w:pPr>
        <w:rPr>
          <w:sz w:val="24"/>
          <w:szCs w:val="24"/>
          <w:lang w:val="ru-RU"/>
        </w:rPr>
      </w:pPr>
    </w:p>
    <w:p w:rsidR="004564FE" w:rsidRPr="004564FE" w:rsidRDefault="004564FE" w:rsidP="004564F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BB1A40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BB1A40">
        <w:rPr>
          <w:rFonts w:ascii="Times New Roman" w:hAnsi="Times New Roman"/>
          <w:sz w:val="28"/>
          <w:szCs w:val="28"/>
        </w:rPr>
        <w:instrText>title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 w:rsidRPr="00BB1A40">
        <w:rPr>
          <w:rFonts w:ascii="Times New Roman" w:hAnsi="Times New Roman"/>
          <w:sz w:val="28"/>
          <w:szCs w:val="28"/>
        </w:rPr>
        <w:instrText>Mergeformat</w:instrText>
      </w:r>
      <w:r w:rsidRPr="00BB1A40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BB1A40">
        <w:rPr>
          <w:rFonts w:ascii="Times New Roman" w:hAnsi="Times New Roman"/>
          <w:sz w:val="28"/>
          <w:szCs w:val="28"/>
        </w:rPr>
        <w:fldChar w:fldCharType="separate"/>
      </w:r>
      <w:r w:rsidRPr="00BB1A40">
        <w:rPr>
          <w:rFonts w:ascii="Times New Roman" w:hAnsi="Times New Roman"/>
          <w:sz w:val="28"/>
          <w:szCs w:val="28"/>
          <w:lang w:val="ru-RU"/>
        </w:rPr>
        <w:t xml:space="preserve">Спецификация Варианта использования: </w:t>
      </w:r>
      <w:r w:rsidRPr="00BB1A40">
        <w:rPr>
          <w:rFonts w:ascii="Times New Roman" w:hAnsi="Times New Roman"/>
          <w:noProof/>
          <w:sz w:val="28"/>
          <w:szCs w:val="28"/>
          <w:lang w:val="ru-RU"/>
        </w:rPr>
        <w:t>Выбор курорта</w:t>
      </w:r>
      <w:r w:rsidRPr="00BB1A40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  <w:lang w:val="ru-RU"/>
        </w:rPr>
        <w:t xml:space="preserve"> в избранное</w:t>
      </w:r>
    </w:p>
    <w:p w:rsidR="004564FE" w:rsidRPr="00BB1A40" w:rsidRDefault="004564FE" w:rsidP="004564FE">
      <w:pPr>
        <w:pStyle w:val="1"/>
        <w:rPr>
          <w:rFonts w:ascii="Times New Roman" w:hAnsi="Times New Roman"/>
          <w:szCs w:val="24"/>
          <w:lang w:val="ru-RU"/>
        </w:rPr>
      </w:pPr>
      <w:bookmarkStart w:id="1" w:name="_Toc436203377"/>
      <w:bookmarkStart w:id="2" w:name="_Toc452813577"/>
      <w:bookmarkStart w:id="3" w:name="_Toc382485329"/>
      <w:r>
        <w:rPr>
          <w:rFonts w:ascii="Times New Roman" w:hAnsi="Times New Roman"/>
          <w:noProof/>
          <w:szCs w:val="24"/>
          <w:lang w:val="ru-RU"/>
        </w:rPr>
        <w:t>Добавление курорта в избранное</w:t>
      </w:r>
      <w:bookmarkEnd w:id="3"/>
      <w:r w:rsidRPr="00BB1A40">
        <w:rPr>
          <w:rFonts w:ascii="Times New Roman" w:hAnsi="Times New Roman"/>
          <w:noProof/>
          <w:szCs w:val="24"/>
          <w:lang w:val="ru-RU"/>
        </w:rPr>
        <w:t xml:space="preserve"> </w:t>
      </w:r>
    </w:p>
    <w:p w:rsidR="004564FE" w:rsidRPr="00BB1A40" w:rsidRDefault="004564FE" w:rsidP="004564FE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4" w:name="_Toc382485330"/>
      <w:r w:rsidRPr="00BB1A40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4564FE" w:rsidRPr="00BB1A40" w:rsidRDefault="004564FE" w:rsidP="004564FE">
      <w:pPr>
        <w:pStyle w:val="ab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 xml:space="preserve">Данный документ описывает возможные сценарии использования программной системы, при </w:t>
      </w:r>
      <w:r>
        <w:rPr>
          <w:sz w:val="24"/>
          <w:szCs w:val="24"/>
          <w:lang w:val="ru-RU"/>
        </w:rPr>
        <w:t>добавлении</w:t>
      </w:r>
      <w:r>
        <w:rPr>
          <w:sz w:val="24"/>
          <w:szCs w:val="24"/>
          <w:lang w:val="ru-RU"/>
        </w:rPr>
        <w:t xml:space="preserve"> курорта </w:t>
      </w:r>
      <w:r>
        <w:rPr>
          <w:sz w:val="24"/>
          <w:szCs w:val="24"/>
          <w:lang w:val="ru-RU"/>
        </w:rPr>
        <w:t>в избранное</w:t>
      </w:r>
      <w:r w:rsidRPr="00BB1A4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BB1A40">
        <w:rPr>
          <w:sz w:val="24"/>
          <w:szCs w:val="24"/>
          <w:lang w:val="ru-RU"/>
        </w:rPr>
        <w:t>Координатор проекта выступает в качестве пользователя программной системы.</w:t>
      </w:r>
    </w:p>
    <w:p w:rsidR="004564FE" w:rsidRPr="00BB1A40" w:rsidRDefault="004564FE" w:rsidP="004564FE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5" w:name="_Toc382485331"/>
      <w:bookmarkEnd w:id="1"/>
      <w:bookmarkEnd w:id="2"/>
      <w:r w:rsidRPr="00BB1A40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4564FE" w:rsidRPr="00BB1A40" w:rsidRDefault="004564FE" w:rsidP="004564FE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5332"/>
      <w:r w:rsidRPr="00BB1A40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4564FE" w:rsidRDefault="004564FE" w:rsidP="004564FE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выбирает курорт из </w:t>
      </w:r>
      <w:proofErr w:type="gramStart"/>
      <w:r>
        <w:rPr>
          <w:sz w:val="24"/>
          <w:szCs w:val="24"/>
          <w:lang w:val="ru-RU"/>
        </w:rPr>
        <w:t>предложенных</w:t>
      </w:r>
      <w:proofErr w:type="gramEnd"/>
    </w:p>
    <w:p w:rsidR="004564FE" w:rsidRDefault="004564FE" w:rsidP="004564FE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показывает информацию о данном курорте</w:t>
      </w:r>
    </w:p>
    <w:p w:rsidR="004564FE" w:rsidRPr="009075D9" w:rsidRDefault="004564FE" w:rsidP="004564FE">
      <w:pPr>
        <w:pStyle w:val="af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добавляет курорт в избранное</w:t>
      </w:r>
    </w:p>
    <w:p w:rsidR="004564FE" w:rsidRPr="00BB1A40" w:rsidRDefault="004564FE" w:rsidP="004564FE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5333"/>
      <w:r w:rsidRPr="00BB1A40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4564FE" w:rsidRPr="009075D9" w:rsidRDefault="004564FE" w:rsidP="004564FE">
      <w:pPr>
        <w:pStyle w:val="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5334"/>
      <w:r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4564FE" w:rsidRPr="00BB1A40" w:rsidRDefault="004564FE" w:rsidP="004564FE">
      <w:pPr>
        <w:pStyle w:val="1"/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5335"/>
      <w:r w:rsidRPr="00BB1A40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4564FE" w:rsidRPr="00BB1A40" w:rsidRDefault="004564FE" w:rsidP="004564FE">
      <w:pPr>
        <w:ind w:firstLine="720"/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Специальные требования отсутствуют.</w:t>
      </w:r>
    </w:p>
    <w:p w:rsidR="004564FE" w:rsidRPr="00BB1A40" w:rsidRDefault="004564FE" w:rsidP="004564FE">
      <w:pPr>
        <w:pStyle w:val="1"/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5336"/>
      <w:r w:rsidRPr="00BB1A40"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4564FE" w:rsidRPr="00BB1A40" w:rsidRDefault="004564FE" w:rsidP="004564FE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4564FE" w:rsidRPr="00BB1A40" w:rsidRDefault="004564FE" w:rsidP="004564FE">
      <w:pPr>
        <w:pStyle w:val="af3"/>
        <w:numPr>
          <w:ilvl w:val="0"/>
          <w:numId w:val="19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Курорт существует и был показан пользователю</w:t>
      </w:r>
    </w:p>
    <w:p w:rsidR="004564FE" w:rsidRPr="00BB1A40" w:rsidRDefault="004564FE" w:rsidP="004564FE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5337"/>
      <w:r w:rsidRPr="00BB1A40"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4564FE" w:rsidRDefault="004564FE" w:rsidP="004564FE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 w:rsidRPr="00BB1A40">
        <w:rPr>
          <w:sz w:val="24"/>
          <w:szCs w:val="24"/>
          <w:lang w:val="ru-RU"/>
        </w:rPr>
        <w:t>Программа запущена и работает.</w:t>
      </w:r>
    </w:p>
    <w:p w:rsidR="004564FE" w:rsidRPr="00BB1A40" w:rsidRDefault="004564FE" w:rsidP="004564FE">
      <w:pPr>
        <w:pStyle w:val="af3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Курорт добавлен в избранное</w:t>
      </w:r>
    </w:p>
    <w:p w:rsidR="004564FE" w:rsidRPr="00BB1A40" w:rsidRDefault="004564FE" w:rsidP="004564FE">
      <w:pPr>
        <w:pStyle w:val="1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5338"/>
      <w:r w:rsidRPr="00BB1A40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4564FE" w:rsidRPr="00BB1A40" w:rsidRDefault="004564FE" w:rsidP="004564FE">
      <w:pPr>
        <w:ind w:left="720"/>
        <w:jc w:val="both"/>
        <w:rPr>
          <w:sz w:val="24"/>
          <w:szCs w:val="24"/>
          <w:lang w:val="ru-RU" w:eastAsia="ru-RU"/>
        </w:rPr>
      </w:pPr>
      <w:r w:rsidRPr="00BB1A40">
        <w:rPr>
          <w:sz w:val="24"/>
          <w:szCs w:val="24"/>
          <w:lang w:val="ru-RU" w:eastAsia="ru-RU"/>
        </w:rPr>
        <w:t>Точки расширения отсутствуют.</w:t>
      </w:r>
    </w:p>
    <w:p w:rsidR="004564FE" w:rsidRPr="00BB1A40" w:rsidRDefault="004564FE" w:rsidP="004564FE">
      <w:pPr>
        <w:rPr>
          <w:sz w:val="24"/>
          <w:szCs w:val="24"/>
          <w:lang w:val="ru-RU" w:eastAsia="ru-RU"/>
        </w:rPr>
      </w:pPr>
    </w:p>
    <w:p w:rsidR="004564FE" w:rsidRPr="004564FE" w:rsidRDefault="004564FE" w:rsidP="004564FE">
      <w:pPr>
        <w:rPr>
          <w:lang w:val="ru-RU" w:eastAsia="ru-RU"/>
        </w:rPr>
      </w:pPr>
    </w:p>
    <w:sectPr w:rsidR="004564FE" w:rsidRPr="004564F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48B" w:rsidRDefault="0014048B">
      <w:pPr>
        <w:spacing w:line="240" w:lineRule="auto"/>
      </w:pPr>
      <w:r>
        <w:separator/>
      </w:r>
    </w:p>
  </w:endnote>
  <w:endnote w:type="continuationSeparator" w:id="0">
    <w:p w:rsidR="0014048B" w:rsidRDefault="00140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48B" w:rsidRDefault="0014048B">
      <w:pPr>
        <w:spacing w:line="240" w:lineRule="auto"/>
      </w:pPr>
      <w:r>
        <w:separator/>
      </w:r>
    </w:p>
  </w:footnote>
  <w:footnote w:type="continuationSeparator" w:id="0">
    <w:p w:rsidR="0014048B" w:rsidRDefault="001404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02185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4048B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64FE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5A7C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DC14D-07C7-4CDF-BFEA-519594F4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5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4</cp:revision>
  <cp:lastPrinted>2001-03-15T10:26:00Z</cp:lastPrinted>
  <dcterms:created xsi:type="dcterms:W3CDTF">2014-03-13T10:17:00Z</dcterms:created>
  <dcterms:modified xsi:type="dcterms:W3CDTF">2014-03-13T10:46:00Z</dcterms:modified>
</cp:coreProperties>
</file>