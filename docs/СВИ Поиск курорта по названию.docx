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28" w:rsidRPr="003E7828" w:rsidRDefault="003E7828" w:rsidP="003E7828">
      <w:pPr>
        <w:pStyle w:val="a4"/>
        <w:rPr>
          <w:rFonts w:ascii="Times New Roman" w:hAnsi="Times New Roman"/>
          <w:b w:val="0"/>
          <w:szCs w:val="36"/>
          <w:lang w:val="ru-RU"/>
        </w:rPr>
      </w:pPr>
      <w:r w:rsidRPr="003E7828">
        <w:rPr>
          <w:rFonts w:ascii="Times New Roman" w:hAnsi="Times New Roman"/>
          <w:b w:val="0"/>
          <w:szCs w:val="36"/>
          <w:lang w:val="ru-RU"/>
        </w:rPr>
        <w:t xml:space="preserve">Помощник выбора места для отдыха </w:t>
      </w:r>
      <w:r>
        <w:rPr>
          <w:rFonts w:ascii="Times New Roman" w:hAnsi="Times New Roman"/>
          <w:b w:val="0"/>
          <w:szCs w:val="36"/>
        </w:rPr>
        <w:t>Holiday</w:t>
      </w:r>
      <w:r w:rsidRPr="003E7828">
        <w:rPr>
          <w:rFonts w:ascii="Times New Roman" w:hAnsi="Times New Roman"/>
          <w:b w:val="0"/>
          <w:szCs w:val="36"/>
          <w:lang w:val="ru-RU"/>
        </w:rPr>
        <w:t xml:space="preserve"> </w:t>
      </w:r>
      <w:r>
        <w:rPr>
          <w:rFonts w:ascii="Times New Roman" w:hAnsi="Times New Roman"/>
          <w:b w:val="0"/>
          <w:szCs w:val="36"/>
        </w:rPr>
        <w:t>Helper</w:t>
      </w:r>
    </w:p>
    <w:p w:rsidR="00AA2112" w:rsidRPr="003E7828" w:rsidRDefault="00AA2112" w:rsidP="00AA2112">
      <w:pPr>
        <w:jc w:val="center"/>
        <w:rPr>
          <w:lang w:val="ru-RU"/>
        </w:rPr>
      </w:pPr>
    </w:p>
    <w:p w:rsidR="005C3E38" w:rsidRPr="00AA2112" w:rsidRDefault="005C3E38" w:rsidP="00AA2112">
      <w:pPr>
        <w:pStyle w:val="a4"/>
        <w:rPr>
          <w:rFonts w:ascii="Times New Roman" w:hAnsi="Times New Roman"/>
          <w:b w:val="0"/>
          <w:lang w:val="ru-RU"/>
        </w:rPr>
      </w:pPr>
      <w:r w:rsidRPr="00AA2112">
        <w:rPr>
          <w:rFonts w:ascii="Times New Roman" w:hAnsi="Times New Roman"/>
          <w:b w:val="0"/>
        </w:rPr>
        <w:fldChar w:fldCharType="begin"/>
      </w:r>
      <w:r w:rsidRPr="00AA2112">
        <w:rPr>
          <w:rFonts w:ascii="Times New Roman" w:hAnsi="Times New Roman"/>
          <w:b w:val="0"/>
        </w:rPr>
        <w:instrText>title</w:instrText>
      </w:r>
      <w:r w:rsidRPr="00AA2112">
        <w:rPr>
          <w:rFonts w:ascii="Times New Roman" w:hAnsi="Times New Roman"/>
          <w:b w:val="0"/>
          <w:lang w:val="ru-RU"/>
        </w:rPr>
        <w:instrText xml:space="preserve">  \* </w:instrText>
      </w:r>
      <w:r w:rsidRPr="00AA2112">
        <w:rPr>
          <w:rFonts w:ascii="Times New Roman" w:hAnsi="Times New Roman"/>
          <w:b w:val="0"/>
        </w:rPr>
        <w:instrText>Mergeformat</w:instrText>
      </w:r>
      <w:r w:rsidRPr="00AA2112">
        <w:rPr>
          <w:rFonts w:ascii="Times New Roman" w:hAnsi="Times New Roman"/>
          <w:b w:val="0"/>
          <w:lang w:val="ru-RU"/>
        </w:rPr>
        <w:instrText xml:space="preserve"> </w:instrText>
      </w:r>
      <w:r w:rsidRPr="00AA2112">
        <w:rPr>
          <w:rFonts w:ascii="Times New Roman" w:hAnsi="Times New Roman"/>
          <w:b w:val="0"/>
        </w:rPr>
        <w:fldChar w:fldCharType="separate"/>
      </w:r>
      <w:r w:rsidRPr="00AA2112">
        <w:rPr>
          <w:rFonts w:ascii="Times New Roman" w:hAnsi="Times New Roman"/>
          <w:b w:val="0"/>
          <w:lang w:val="ru-RU"/>
        </w:rPr>
        <w:t xml:space="preserve">Спецификация Варианта использования: </w:t>
      </w:r>
      <w:r w:rsidR="00051458">
        <w:rPr>
          <w:rFonts w:ascii="Times New Roman" w:hAnsi="Times New Roman"/>
          <w:b w:val="0"/>
          <w:noProof/>
          <w:lang w:val="ru-RU"/>
        </w:rPr>
        <w:t>Поиск курорта по названию</w:t>
      </w:r>
      <w:r w:rsidRPr="00AA2112">
        <w:rPr>
          <w:rFonts w:ascii="Times New Roman" w:hAnsi="Times New Roman"/>
          <w:b w:val="0"/>
        </w:rPr>
        <w:fldChar w:fldCharType="end"/>
      </w:r>
    </w:p>
    <w:p w:rsidR="00C67DCD" w:rsidRPr="003E7828" w:rsidRDefault="00C67DCD" w:rsidP="00AA2112">
      <w:pPr>
        <w:pStyle w:val="a4"/>
        <w:rPr>
          <w:rFonts w:ascii="Times New Roman" w:hAnsi="Times New Roman"/>
          <w:lang w:val="ru-RU"/>
        </w:rPr>
      </w:pPr>
    </w:p>
    <w:p w:rsidR="00C67DCD" w:rsidRPr="00AA2112" w:rsidRDefault="006873A1" w:rsidP="00AA2112">
      <w:pPr>
        <w:pStyle w:val="a4"/>
        <w:rPr>
          <w:rFonts w:ascii="Times New Roman" w:hAnsi="Times New Roman"/>
          <w:b w:val="0"/>
          <w:sz w:val="28"/>
        </w:rPr>
      </w:pPr>
      <w:r w:rsidRPr="00AA2112">
        <w:rPr>
          <w:rFonts w:ascii="Times New Roman" w:hAnsi="Times New Roman"/>
          <w:b w:val="0"/>
          <w:sz w:val="28"/>
          <w:lang w:val="ru-RU"/>
        </w:rPr>
        <w:t>Версия</w:t>
      </w:r>
      <w:r w:rsidR="002566A4" w:rsidRPr="00AA2112">
        <w:rPr>
          <w:rFonts w:ascii="Times New Roman" w:hAnsi="Times New Roman"/>
          <w:b w:val="0"/>
          <w:sz w:val="28"/>
        </w:rPr>
        <w:t xml:space="preserve"> 1.0</w:t>
      </w:r>
    </w:p>
    <w:p w:rsidR="00C67DCD" w:rsidRDefault="00C67DCD" w:rsidP="00B5704D">
      <w:pPr>
        <w:pStyle w:val="a4"/>
        <w:jc w:val="both"/>
        <w:rPr>
          <w:sz w:val="28"/>
        </w:rPr>
      </w:pPr>
    </w:p>
    <w:p w:rsidR="00C67DCD" w:rsidRDefault="00C67DCD" w:rsidP="00B5704D">
      <w:pPr>
        <w:jc w:val="both"/>
      </w:pPr>
    </w:p>
    <w:p w:rsidR="00C67DCD" w:rsidRDefault="00C67DCD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Default="00770A81" w:rsidP="00B5704D">
      <w:pPr>
        <w:jc w:val="both"/>
        <w:rPr>
          <w:lang w:val="ru-RU"/>
        </w:rPr>
      </w:pPr>
    </w:p>
    <w:p w:rsidR="00770A81" w:rsidRPr="00770A81" w:rsidRDefault="00770A81" w:rsidP="00B5704D">
      <w:pPr>
        <w:jc w:val="both"/>
        <w:rPr>
          <w:lang w:val="ru-RU"/>
        </w:rPr>
        <w:sectPr w:rsidR="00770A81" w:rsidRPr="00770A81"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C67DCD" w:rsidRPr="00AA2112" w:rsidRDefault="007D7D77" w:rsidP="00B5704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A2112">
        <w:rPr>
          <w:rFonts w:ascii="Times New Roman" w:hAnsi="Times New Roman"/>
          <w:sz w:val="24"/>
          <w:szCs w:val="24"/>
          <w:lang w:val="ru-RU"/>
        </w:rPr>
        <w:lastRenderedPageBreak/>
        <w:t>Лист изменений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D7D77" w:rsidRPr="00AA2112"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b/>
                <w:sz w:val="24"/>
                <w:szCs w:val="24"/>
                <w:lang w:val="ru-RU"/>
              </w:rPr>
              <w:t>Автор</w:t>
            </w:r>
          </w:p>
        </w:tc>
      </w:tr>
      <w:tr w:rsidR="007D7D77" w:rsidRPr="00AA2112"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13.</w:t>
            </w:r>
            <w:r w:rsidR="007D7D77" w:rsidRPr="00AA2112">
              <w:rPr>
                <w:sz w:val="24"/>
                <w:szCs w:val="24"/>
                <w:lang w:val="ru-RU"/>
              </w:rPr>
              <w:t>0</w:t>
            </w:r>
            <w:r w:rsidR="00B20913" w:rsidRPr="00AA2112">
              <w:rPr>
                <w:sz w:val="24"/>
                <w:szCs w:val="24"/>
              </w:rPr>
              <w:t>3</w:t>
            </w:r>
            <w:r w:rsidRPr="00AA2112">
              <w:rPr>
                <w:sz w:val="24"/>
                <w:szCs w:val="24"/>
                <w:lang w:val="ru-RU"/>
              </w:rPr>
              <w:t>.</w:t>
            </w:r>
            <w:r w:rsidR="007D7D77" w:rsidRPr="00AA2112">
              <w:rPr>
                <w:sz w:val="24"/>
                <w:szCs w:val="24"/>
                <w:lang w:val="ru-RU"/>
              </w:rPr>
              <w:t>2014</w:t>
            </w:r>
          </w:p>
        </w:tc>
        <w:tc>
          <w:tcPr>
            <w:tcW w:w="1152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1.0</w:t>
            </w:r>
          </w:p>
        </w:tc>
        <w:tc>
          <w:tcPr>
            <w:tcW w:w="3744" w:type="dxa"/>
          </w:tcPr>
          <w:p w:rsidR="007D7D77" w:rsidRPr="00AA2112" w:rsidRDefault="007D7D77" w:rsidP="00B5704D">
            <w:pPr>
              <w:pStyle w:val="Tabletext"/>
              <w:jc w:val="both"/>
              <w:rPr>
                <w:sz w:val="24"/>
                <w:szCs w:val="24"/>
              </w:rPr>
            </w:pPr>
            <w:r w:rsidRPr="00AA2112">
              <w:rPr>
                <w:sz w:val="24"/>
                <w:szCs w:val="24"/>
                <w:lang w:val="ru-RU"/>
              </w:rPr>
              <w:t>Первоначальная версия документа</w:t>
            </w:r>
          </w:p>
        </w:tc>
        <w:tc>
          <w:tcPr>
            <w:tcW w:w="2304" w:type="dxa"/>
          </w:tcPr>
          <w:p w:rsidR="007D7D77" w:rsidRPr="00AA2112" w:rsidRDefault="00905CDC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  <w:r w:rsidRPr="00AA2112">
              <w:rPr>
                <w:sz w:val="24"/>
                <w:szCs w:val="24"/>
                <w:lang w:val="ru-RU"/>
              </w:rPr>
              <w:t>Голубков А. М.</w:t>
            </w: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  <w:tr w:rsidR="00C67DCD" w:rsidRPr="00AA2112"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152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374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304" w:type="dxa"/>
          </w:tcPr>
          <w:p w:rsidR="00C67DCD" w:rsidRPr="00AA2112" w:rsidRDefault="00C67DCD" w:rsidP="00B5704D">
            <w:pPr>
              <w:pStyle w:val="Tabletext"/>
              <w:jc w:val="both"/>
              <w:rPr>
                <w:sz w:val="24"/>
                <w:szCs w:val="24"/>
                <w:lang w:val="ru-RU"/>
              </w:rPr>
            </w:pPr>
          </w:p>
        </w:tc>
      </w:tr>
    </w:tbl>
    <w:p w:rsidR="00C67DCD" w:rsidRPr="00AA2112" w:rsidRDefault="00C67DCD" w:rsidP="00B5704D">
      <w:pPr>
        <w:jc w:val="both"/>
        <w:rPr>
          <w:sz w:val="24"/>
          <w:szCs w:val="24"/>
          <w:lang w:val="ru-RU"/>
        </w:rPr>
      </w:pPr>
    </w:p>
    <w:p w:rsidR="00892922" w:rsidRDefault="00892922" w:rsidP="003E7828">
      <w:pPr>
        <w:pStyle w:val="a4"/>
        <w:jc w:val="both"/>
        <w:rPr>
          <w:sz w:val="24"/>
          <w:szCs w:val="24"/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rPr>
          <w:lang w:val="ru-RU" w:eastAsia="ru-RU"/>
        </w:rPr>
      </w:pPr>
    </w:p>
    <w:p w:rsidR="009C7687" w:rsidRDefault="009C7687" w:rsidP="009C7687">
      <w:pPr>
        <w:pStyle w:val="a4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lastRenderedPageBreak/>
        <w:t>Содержание</w:t>
      </w:r>
    </w:p>
    <w:p w:rsidR="00327EF5" w:rsidRDefault="009C7687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  <w:lang w:val="ru-RU"/>
        </w:rPr>
        <w:instrText xml:space="preserve"> </w:instrText>
      </w:r>
      <w:r>
        <w:rPr>
          <w:sz w:val="24"/>
          <w:szCs w:val="24"/>
        </w:rPr>
        <w:instrText>TOC</w:instrText>
      </w:r>
      <w:r>
        <w:rPr>
          <w:sz w:val="24"/>
          <w:szCs w:val="24"/>
          <w:lang w:val="ru-RU"/>
        </w:rPr>
        <w:instrText xml:space="preserve"> \</w:instrText>
      </w:r>
      <w:r>
        <w:rPr>
          <w:sz w:val="24"/>
          <w:szCs w:val="24"/>
        </w:rPr>
        <w:instrText>o</w:instrText>
      </w:r>
      <w:r>
        <w:rPr>
          <w:sz w:val="24"/>
          <w:szCs w:val="24"/>
          <w:lang w:val="ru-RU"/>
        </w:rPr>
        <w:instrText xml:space="preserve"> "1-3" </w:instrText>
      </w:r>
      <w:r>
        <w:rPr>
          <w:sz w:val="24"/>
          <w:szCs w:val="24"/>
        </w:rPr>
        <w:fldChar w:fldCharType="separate"/>
      </w:r>
      <w:r w:rsidR="00327EF5" w:rsidRPr="007C0470">
        <w:rPr>
          <w:noProof/>
          <w:lang w:val="ru-RU"/>
        </w:rPr>
        <w:t>1.</w:t>
      </w:r>
      <w:r w:rsidR="00327EF5"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="00327EF5" w:rsidRPr="007C0470">
        <w:rPr>
          <w:noProof/>
          <w:lang w:val="ru-RU"/>
        </w:rPr>
        <w:t>Поиск курорта по названию</w:t>
      </w:r>
      <w:r w:rsidR="00327EF5" w:rsidRPr="00327EF5">
        <w:rPr>
          <w:noProof/>
          <w:lang w:val="ru-RU"/>
        </w:rPr>
        <w:tab/>
      </w:r>
      <w:r w:rsidR="00327EF5">
        <w:rPr>
          <w:noProof/>
        </w:rPr>
        <w:fldChar w:fldCharType="begin"/>
      </w:r>
      <w:r w:rsidR="00327EF5" w:rsidRPr="00327EF5">
        <w:rPr>
          <w:noProof/>
          <w:lang w:val="ru-RU"/>
        </w:rPr>
        <w:instrText xml:space="preserve"> </w:instrText>
      </w:r>
      <w:r w:rsidR="00327EF5">
        <w:rPr>
          <w:noProof/>
        </w:rPr>
        <w:instrText>PAGEREF</w:instrText>
      </w:r>
      <w:r w:rsidR="00327EF5" w:rsidRPr="00327EF5">
        <w:rPr>
          <w:noProof/>
          <w:lang w:val="ru-RU"/>
        </w:rPr>
        <w:instrText xml:space="preserve"> _</w:instrText>
      </w:r>
      <w:r w:rsidR="00327EF5">
        <w:rPr>
          <w:noProof/>
        </w:rPr>
        <w:instrText>Toc</w:instrText>
      </w:r>
      <w:r w:rsidR="00327EF5" w:rsidRPr="00327EF5">
        <w:rPr>
          <w:noProof/>
          <w:lang w:val="ru-RU"/>
        </w:rPr>
        <w:instrText>382485852 \</w:instrText>
      </w:r>
      <w:r w:rsidR="00327EF5">
        <w:rPr>
          <w:noProof/>
        </w:rPr>
        <w:instrText>h</w:instrText>
      </w:r>
      <w:r w:rsidR="00327EF5" w:rsidRPr="00327EF5">
        <w:rPr>
          <w:noProof/>
          <w:lang w:val="ru-RU"/>
        </w:rPr>
        <w:instrText xml:space="preserve"> </w:instrText>
      </w:r>
      <w:r w:rsidR="00327EF5">
        <w:rPr>
          <w:noProof/>
        </w:rPr>
      </w:r>
      <w:r w:rsidR="00327EF5">
        <w:rPr>
          <w:noProof/>
        </w:rPr>
        <w:fldChar w:fldCharType="separate"/>
      </w:r>
      <w:r w:rsidR="00327EF5" w:rsidRPr="00327EF5">
        <w:rPr>
          <w:noProof/>
          <w:lang w:val="ru-RU"/>
        </w:rPr>
        <w:t>4</w:t>
      </w:r>
      <w:r w:rsidR="00327EF5">
        <w:rPr>
          <w:noProof/>
        </w:rPr>
        <w:fldChar w:fldCharType="end"/>
      </w:r>
    </w:p>
    <w:p w:rsidR="00327EF5" w:rsidRDefault="00327EF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/>
        </w:rPr>
        <w:t>Краткое описание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382485853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7EF5" w:rsidRDefault="00327EF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/>
        </w:rPr>
        <w:t>Поток событий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382485854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7EF5" w:rsidRDefault="00327EF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/>
        </w:rPr>
        <w:t>Основной поток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382485855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7EF5" w:rsidRPr="00327EF5" w:rsidRDefault="00327EF5" w:rsidP="00327EF5">
      <w:pPr>
        <w:pStyle w:val="21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/>
        </w:rPr>
        <w:t>Альтернативные потоки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382485856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7EF5" w:rsidRDefault="00327EF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/>
        </w:rPr>
        <w:t>Специальные требования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382485858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7EF5" w:rsidRDefault="00327EF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/>
        </w:rPr>
        <w:t>Предусловия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382485859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7EF5" w:rsidRDefault="00327EF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 w:eastAsia="ru-RU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 w:eastAsia="ru-RU"/>
        </w:rPr>
        <w:t>Постусловия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382485860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327EF5" w:rsidRDefault="00327EF5">
      <w:pPr>
        <w:pStyle w:val="1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7C0470">
        <w:rPr>
          <w:noProof/>
          <w:lang w:val="ru-RU" w:eastAsia="ru-RU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7C0470">
        <w:rPr>
          <w:noProof/>
          <w:lang w:val="ru-RU" w:eastAsia="ru-RU"/>
        </w:rPr>
        <w:t>Точки расширения</w:t>
      </w:r>
      <w:r w:rsidRPr="00327EF5">
        <w:rPr>
          <w:noProof/>
          <w:lang w:val="ru-RU"/>
        </w:rPr>
        <w:tab/>
      </w:r>
      <w:r>
        <w:rPr>
          <w:noProof/>
        </w:rPr>
        <w:fldChar w:fldCharType="begin"/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327EF5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327EF5">
        <w:rPr>
          <w:noProof/>
          <w:lang w:val="ru-RU"/>
        </w:rPr>
        <w:instrText>382485861 \</w:instrText>
      </w:r>
      <w:r>
        <w:rPr>
          <w:noProof/>
        </w:rPr>
        <w:instrText>h</w:instrText>
      </w:r>
      <w:r w:rsidRPr="00327EF5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327EF5">
        <w:rPr>
          <w:noProof/>
          <w:lang w:val="ru-RU"/>
        </w:rPr>
        <w:t>4</w:t>
      </w:r>
      <w:r>
        <w:rPr>
          <w:noProof/>
        </w:rPr>
        <w:fldChar w:fldCharType="end"/>
      </w:r>
    </w:p>
    <w:p w:rsidR="009C7687" w:rsidRDefault="009C7687" w:rsidP="009C7687">
      <w:pPr>
        <w:rPr>
          <w:sz w:val="24"/>
          <w:szCs w:val="24"/>
          <w:lang w:val="ru-RU"/>
        </w:rPr>
      </w:pPr>
      <w:r>
        <w:rPr>
          <w:sz w:val="24"/>
          <w:szCs w:val="24"/>
        </w:rPr>
        <w:fldChar w:fldCharType="end"/>
      </w: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327EF5" w:rsidRDefault="00327EF5" w:rsidP="009C7687">
      <w:pPr>
        <w:rPr>
          <w:sz w:val="24"/>
          <w:szCs w:val="24"/>
          <w:lang w:val="ru-RU"/>
        </w:rPr>
      </w:pPr>
    </w:p>
    <w:p w:rsidR="00327EF5" w:rsidRDefault="00327EF5" w:rsidP="009C7687">
      <w:pPr>
        <w:rPr>
          <w:sz w:val="24"/>
          <w:szCs w:val="24"/>
          <w:lang w:val="ru-RU"/>
        </w:rPr>
      </w:pPr>
      <w:bookmarkStart w:id="0" w:name="_GoBack"/>
      <w:bookmarkEnd w:id="0"/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rPr>
          <w:sz w:val="24"/>
          <w:szCs w:val="24"/>
          <w:lang w:val="ru-RU"/>
        </w:rPr>
      </w:pPr>
    </w:p>
    <w:p w:rsidR="009C7687" w:rsidRPr="009C7687" w:rsidRDefault="009C7687" w:rsidP="009C7687">
      <w:pPr>
        <w:rPr>
          <w:sz w:val="24"/>
          <w:szCs w:val="24"/>
          <w:lang w:val="ru-RU"/>
        </w:rPr>
      </w:pPr>
    </w:p>
    <w:p w:rsidR="009C7687" w:rsidRDefault="009C7687" w:rsidP="009C7687">
      <w:pPr>
        <w:pStyle w:val="a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lastRenderedPageBreak/>
        <w:fldChar w:fldCharType="begin"/>
      </w:r>
      <w:r>
        <w:rPr>
          <w:rFonts w:ascii="Times New Roman" w:hAnsi="Times New Roman"/>
          <w:sz w:val="28"/>
          <w:szCs w:val="28"/>
        </w:rPr>
        <w:instrText>title</w:instrText>
      </w:r>
      <w:r>
        <w:rPr>
          <w:rFonts w:ascii="Times New Roman" w:hAnsi="Times New Roman"/>
          <w:sz w:val="28"/>
          <w:szCs w:val="28"/>
          <w:lang w:val="ru-RU"/>
        </w:rPr>
        <w:instrText xml:space="preserve">  \* </w:instrText>
      </w:r>
      <w:r>
        <w:rPr>
          <w:rFonts w:ascii="Times New Roman" w:hAnsi="Times New Roman"/>
          <w:sz w:val="28"/>
          <w:szCs w:val="28"/>
        </w:rPr>
        <w:instrText>Mergeformat</w:instrText>
      </w:r>
      <w:r>
        <w:rPr>
          <w:rFonts w:ascii="Times New Roman" w:hAnsi="Times New Roman"/>
          <w:sz w:val="28"/>
          <w:szCs w:val="28"/>
          <w:lang w:val="ru-RU"/>
        </w:rPr>
        <w:instrText xml:space="preserve"> </w:instrText>
      </w:r>
      <w:r>
        <w:rPr>
          <w:rFonts w:ascii="Times New Roman" w:hAnsi="Times New Roman"/>
          <w:sz w:val="28"/>
          <w:szCs w:val="28"/>
        </w:rPr>
        <w:fldChar w:fldCharType="separate"/>
      </w:r>
      <w:r>
        <w:rPr>
          <w:rFonts w:ascii="Times New Roman" w:hAnsi="Times New Roman"/>
          <w:sz w:val="28"/>
          <w:szCs w:val="28"/>
          <w:lang w:val="ru-RU"/>
        </w:rPr>
        <w:t xml:space="preserve">Спецификация Варианта использования: </w:t>
      </w:r>
      <w:r>
        <w:rPr>
          <w:rFonts w:ascii="Times New Roman" w:hAnsi="Times New Roman"/>
          <w:noProof/>
          <w:sz w:val="28"/>
          <w:szCs w:val="28"/>
          <w:lang w:val="ru-RU"/>
        </w:rPr>
        <w:t>Поиск курорта по названию</w:t>
      </w:r>
      <w:r>
        <w:rPr>
          <w:rFonts w:ascii="Times New Roman" w:hAnsi="Times New Roman"/>
          <w:sz w:val="28"/>
          <w:szCs w:val="28"/>
        </w:rPr>
        <w:fldChar w:fldCharType="end"/>
      </w:r>
    </w:p>
    <w:p w:rsidR="009C7687" w:rsidRDefault="009C7687" w:rsidP="009C7687">
      <w:pPr>
        <w:pStyle w:val="1"/>
        <w:numPr>
          <w:ilvl w:val="0"/>
          <w:numId w:val="21"/>
        </w:numPr>
        <w:rPr>
          <w:rFonts w:ascii="Times New Roman" w:hAnsi="Times New Roman"/>
          <w:szCs w:val="24"/>
          <w:lang w:val="ru-RU"/>
        </w:rPr>
      </w:pPr>
      <w:bookmarkStart w:id="1" w:name="_Toc452813577"/>
      <w:bookmarkStart w:id="2" w:name="_Toc436203377"/>
      <w:bookmarkStart w:id="3" w:name="_Toc382485852"/>
      <w:r>
        <w:rPr>
          <w:rFonts w:ascii="Times New Roman" w:hAnsi="Times New Roman"/>
          <w:noProof/>
          <w:szCs w:val="24"/>
          <w:lang w:val="ru-RU"/>
        </w:rPr>
        <w:t>Поиск курорта по названию</w:t>
      </w:r>
      <w:bookmarkEnd w:id="3"/>
      <w:r>
        <w:rPr>
          <w:rFonts w:ascii="Times New Roman" w:hAnsi="Times New Roman"/>
          <w:noProof/>
          <w:szCs w:val="24"/>
          <w:lang w:val="ru-RU"/>
        </w:rPr>
        <w:t xml:space="preserve"> </w:t>
      </w:r>
    </w:p>
    <w:p w:rsidR="009C7687" w:rsidRDefault="009C7687" w:rsidP="009C7687">
      <w:pPr>
        <w:pStyle w:val="2"/>
        <w:numPr>
          <w:ilvl w:val="1"/>
          <w:numId w:val="21"/>
        </w:numPr>
        <w:rPr>
          <w:rFonts w:ascii="Times New Roman" w:hAnsi="Times New Roman"/>
          <w:sz w:val="24"/>
          <w:szCs w:val="24"/>
          <w:lang w:val="ru-RU"/>
        </w:rPr>
      </w:pPr>
      <w:bookmarkStart w:id="4" w:name="_Toc382485853"/>
      <w:r>
        <w:rPr>
          <w:rFonts w:ascii="Times New Roman" w:hAnsi="Times New Roman"/>
          <w:sz w:val="24"/>
          <w:szCs w:val="24"/>
          <w:lang w:val="ru-RU"/>
        </w:rPr>
        <w:t>Краткое описание</w:t>
      </w:r>
      <w:bookmarkEnd w:id="4"/>
    </w:p>
    <w:p w:rsidR="009C7687" w:rsidRDefault="009C7687" w:rsidP="009C7687">
      <w:pPr>
        <w:pStyle w:val="ab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Данный документ описывает возможные сценарии использования программной системы, при поиске курорта по названию пользователем. Координатор проекта выступает в качестве пользователя программной системы.</w:t>
      </w:r>
    </w:p>
    <w:p w:rsidR="009C7687" w:rsidRDefault="009C7687" w:rsidP="009C7687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/>
        </w:rPr>
      </w:pPr>
      <w:bookmarkStart w:id="5" w:name="_Toc382485854"/>
      <w:bookmarkEnd w:id="1"/>
      <w:bookmarkEnd w:id="2"/>
      <w:r>
        <w:rPr>
          <w:rFonts w:ascii="Times New Roman" w:hAnsi="Times New Roman"/>
          <w:szCs w:val="24"/>
          <w:lang w:val="ru-RU"/>
        </w:rPr>
        <w:t>Поток событий</w:t>
      </w:r>
      <w:bookmarkEnd w:id="5"/>
    </w:p>
    <w:p w:rsidR="009C7687" w:rsidRDefault="009C7687" w:rsidP="009C7687">
      <w:pPr>
        <w:pStyle w:val="2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  <w:lang w:val="ru-RU"/>
        </w:rPr>
      </w:pPr>
      <w:bookmarkStart w:id="6" w:name="_Toc382485855"/>
      <w:r>
        <w:rPr>
          <w:rFonts w:ascii="Times New Roman" w:hAnsi="Times New Roman"/>
          <w:sz w:val="24"/>
          <w:szCs w:val="24"/>
          <w:lang w:val="ru-RU"/>
        </w:rPr>
        <w:t>Основной поток</w:t>
      </w:r>
      <w:bookmarkEnd w:id="6"/>
    </w:p>
    <w:p w:rsidR="009C7687" w:rsidRDefault="009C7687" w:rsidP="009C7687">
      <w:pPr>
        <w:pStyle w:val="af4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вводит название курорта или часть названия</w:t>
      </w:r>
    </w:p>
    <w:p w:rsidR="009C7687" w:rsidRDefault="009C7687" w:rsidP="009C7687">
      <w:pPr>
        <w:pStyle w:val="af4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Пользователь нажимает кнопку «Найти курорты»</w:t>
      </w:r>
    </w:p>
    <w:p w:rsidR="009C7687" w:rsidRDefault="009C7687" w:rsidP="009C7687">
      <w:pPr>
        <w:pStyle w:val="af4"/>
        <w:numPr>
          <w:ilvl w:val="0"/>
          <w:numId w:val="22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выводит курорты, названия которых полностью или частично совпали с введённым пользователем названием</w:t>
      </w:r>
    </w:p>
    <w:p w:rsidR="009C7687" w:rsidRDefault="009C7687" w:rsidP="009C7687">
      <w:pPr>
        <w:pStyle w:val="2"/>
        <w:numPr>
          <w:ilvl w:val="1"/>
          <w:numId w:val="21"/>
        </w:numPr>
        <w:jc w:val="both"/>
        <w:rPr>
          <w:rFonts w:ascii="Times New Roman" w:hAnsi="Times New Roman"/>
          <w:sz w:val="24"/>
          <w:szCs w:val="24"/>
          <w:lang w:val="ru-RU"/>
        </w:rPr>
      </w:pPr>
      <w:bookmarkStart w:id="7" w:name="_Toc382485856"/>
      <w:r>
        <w:rPr>
          <w:rFonts w:ascii="Times New Roman" w:hAnsi="Times New Roman"/>
          <w:sz w:val="24"/>
          <w:szCs w:val="24"/>
          <w:lang w:val="ru-RU"/>
        </w:rPr>
        <w:t>Альтернативные потоки</w:t>
      </w:r>
      <w:bookmarkEnd w:id="7"/>
    </w:p>
    <w:p w:rsidR="009C7687" w:rsidRDefault="009C7687" w:rsidP="009C7687">
      <w:pPr>
        <w:pStyle w:val="3"/>
        <w:numPr>
          <w:ilvl w:val="0"/>
          <w:numId w:val="0"/>
        </w:numPr>
        <w:ind w:left="720"/>
        <w:jc w:val="both"/>
        <w:rPr>
          <w:rFonts w:ascii="Times New Roman" w:hAnsi="Times New Roman"/>
          <w:i w:val="0"/>
          <w:sz w:val="24"/>
          <w:szCs w:val="24"/>
          <w:lang w:val="ru-RU"/>
        </w:rPr>
      </w:pPr>
      <w:bookmarkStart w:id="8" w:name="_Toc382485857"/>
      <w:r>
        <w:rPr>
          <w:rFonts w:ascii="Times New Roman" w:hAnsi="Times New Roman"/>
          <w:i w:val="0"/>
          <w:sz w:val="24"/>
          <w:szCs w:val="24"/>
          <w:lang w:val="ru-RU"/>
        </w:rPr>
        <w:t>Нет</w:t>
      </w:r>
      <w:bookmarkEnd w:id="8"/>
    </w:p>
    <w:p w:rsidR="009C7687" w:rsidRDefault="009C7687" w:rsidP="009C7687">
      <w:pPr>
        <w:pStyle w:val="1"/>
        <w:numPr>
          <w:ilvl w:val="0"/>
          <w:numId w:val="21"/>
        </w:numPr>
        <w:jc w:val="both"/>
        <w:rPr>
          <w:rFonts w:ascii="Times New Roman" w:hAnsi="Times New Roman"/>
          <w:noProof/>
          <w:szCs w:val="24"/>
          <w:lang w:val="ru-RU"/>
        </w:rPr>
      </w:pPr>
      <w:bookmarkStart w:id="9" w:name="_Toc382485858"/>
      <w:r>
        <w:rPr>
          <w:rFonts w:ascii="Times New Roman" w:hAnsi="Times New Roman"/>
          <w:noProof/>
          <w:szCs w:val="24"/>
          <w:lang w:val="ru-RU"/>
        </w:rPr>
        <w:t>Специальные требования</w:t>
      </w:r>
      <w:bookmarkEnd w:id="9"/>
    </w:p>
    <w:p w:rsidR="009C7687" w:rsidRDefault="009C7687" w:rsidP="009C7687">
      <w:pPr>
        <w:ind w:firstLine="720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Специальные требования отсутствуют.</w:t>
      </w:r>
    </w:p>
    <w:p w:rsidR="009C7687" w:rsidRDefault="009C7687" w:rsidP="009C7687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/>
        </w:rPr>
      </w:pPr>
      <w:bookmarkStart w:id="10" w:name="_Toc436203381"/>
      <w:bookmarkStart w:id="11" w:name="_Toc382485859"/>
      <w:r>
        <w:rPr>
          <w:rFonts w:ascii="Times New Roman" w:hAnsi="Times New Roman"/>
          <w:szCs w:val="24"/>
          <w:lang w:val="ru-RU"/>
        </w:rPr>
        <w:t>Предусловия</w:t>
      </w:r>
      <w:bookmarkEnd w:id="10"/>
      <w:bookmarkEnd w:id="11"/>
    </w:p>
    <w:p w:rsidR="009C7687" w:rsidRDefault="009C7687" w:rsidP="009C7687">
      <w:pPr>
        <w:pStyle w:val="af4"/>
        <w:numPr>
          <w:ilvl w:val="0"/>
          <w:numId w:val="23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запущена и работает.</w:t>
      </w:r>
    </w:p>
    <w:p w:rsidR="009C7687" w:rsidRDefault="009C7687" w:rsidP="009C7687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 w:eastAsia="ru-RU"/>
        </w:rPr>
      </w:pPr>
      <w:bookmarkStart w:id="12" w:name="_Toc382485860"/>
      <w:r>
        <w:rPr>
          <w:rFonts w:ascii="Times New Roman" w:hAnsi="Times New Roman"/>
          <w:szCs w:val="24"/>
          <w:lang w:val="ru-RU" w:eastAsia="ru-RU"/>
        </w:rPr>
        <w:t>Постусловия</w:t>
      </w:r>
      <w:bookmarkEnd w:id="12"/>
    </w:p>
    <w:p w:rsidR="009C7687" w:rsidRDefault="009C7687" w:rsidP="009C7687">
      <w:pPr>
        <w:pStyle w:val="af4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запущена и работает.</w:t>
      </w:r>
    </w:p>
    <w:p w:rsidR="009C7687" w:rsidRDefault="009C7687" w:rsidP="009C7687">
      <w:pPr>
        <w:pStyle w:val="af4"/>
        <w:numPr>
          <w:ilvl w:val="0"/>
          <w:numId w:val="24"/>
        </w:numPr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Программа показывает пользователю список курортов, названия которых полностью или частично совпали с введённым пользователем названием</w:t>
      </w:r>
    </w:p>
    <w:p w:rsidR="009C7687" w:rsidRDefault="009C7687" w:rsidP="009C7687">
      <w:pPr>
        <w:pStyle w:val="1"/>
        <w:numPr>
          <w:ilvl w:val="0"/>
          <w:numId w:val="21"/>
        </w:numPr>
        <w:jc w:val="both"/>
        <w:rPr>
          <w:rFonts w:ascii="Times New Roman" w:hAnsi="Times New Roman"/>
          <w:szCs w:val="24"/>
          <w:lang w:val="ru-RU" w:eastAsia="ru-RU"/>
        </w:rPr>
      </w:pPr>
      <w:bookmarkStart w:id="13" w:name="_Toc382485861"/>
      <w:r>
        <w:rPr>
          <w:rFonts w:ascii="Times New Roman" w:hAnsi="Times New Roman"/>
          <w:szCs w:val="24"/>
          <w:lang w:val="ru-RU" w:eastAsia="ru-RU"/>
        </w:rPr>
        <w:t>Точки расширения</w:t>
      </w:r>
      <w:bookmarkEnd w:id="13"/>
    </w:p>
    <w:p w:rsidR="009C7687" w:rsidRDefault="009C7687" w:rsidP="009C7687">
      <w:pPr>
        <w:ind w:left="720"/>
        <w:jc w:val="both"/>
        <w:rPr>
          <w:sz w:val="24"/>
          <w:szCs w:val="24"/>
          <w:lang w:val="ru-RU" w:eastAsia="ru-RU"/>
        </w:rPr>
      </w:pPr>
      <w:r>
        <w:rPr>
          <w:sz w:val="24"/>
          <w:szCs w:val="24"/>
          <w:lang w:val="ru-RU" w:eastAsia="ru-RU"/>
        </w:rPr>
        <w:t>Точки расширения отсутствуют.</w:t>
      </w:r>
    </w:p>
    <w:p w:rsidR="009C7687" w:rsidRDefault="009C7687" w:rsidP="009C7687">
      <w:pPr>
        <w:rPr>
          <w:sz w:val="24"/>
          <w:szCs w:val="24"/>
          <w:lang w:val="ru-RU" w:eastAsia="ru-RU"/>
        </w:rPr>
      </w:pPr>
    </w:p>
    <w:p w:rsidR="009C7687" w:rsidRPr="009C7687" w:rsidRDefault="009C7687" w:rsidP="009C7687">
      <w:pPr>
        <w:rPr>
          <w:lang w:val="ru-RU" w:eastAsia="ru-RU"/>
        </w:rPr>
      </w:pPr>
    </w:p>
    <w:sectPr w:rsidR="009C7687" w:rsidRPr="009C7687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093D" w:rsidRDefault="0097093D">
      <w:pPr>
        <w:spacing w:line="240" w:lineRule="auto"/>
      </w:pPr>
      <w:r>
        <w:separator/>
      </w:r>
    </w:p>
  </w:endnote>
  <w:endnote w:type="continuationSeparator" w:id="0">
    <w:p w:rsidR="0097093D" w:rsidRDefault="00970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093D" w:rsidRDefault="0097093D">
      <w:pPr>
        <w:spacing w:line="240" w:lineRule="auto"/>
      </w:pPr>
      <w:r>
        <w:separator/>
      </w:r>
    </w:p>
  </w:footnote>
  <w:footnote w:type="continuationSeparator" w:id="0">
    <w:p w:rsidR="0097093D" w:rsidRDefault="00970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96E" w:rsidRDefault="0031396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F1B24"/>
    <w:multiLevelType w:val="hybridMultilevel"/>
    <w:tmpl w:val="57D4B1CA"/>
    <w:lvl w:ilvl="0" w:tplc="31E6C3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CA31D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DC27576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76621E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62673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8D93763"/>
    <w:multiLevelType w:val="hybridMultilevel"/>
    <w:tmpl w:val="F368A51C"/>
    <w:lvl w:ilvl="0" w:tplc="D2F45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0F297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9">
    <w:nsid w:val="3EB31BF8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61557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302C67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ADD35F8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D3A5D02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4803F2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0C65693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2D3046D"/>
    <w:multiLevelType w:val="hybridMultilevel"/>
    <w:tmpl w:val="49C0D3C0"/>
    <w:lvl w:ilvl="0" w:tplc="71CE6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D87489"/>
    <w:multiLevelType w:val="hybridMultilevel"/>
    <w:tmpl w:val="637E5BC4"/>
    <w:lvl w:ilvl="0" w:tplc="44B2D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EA86827"/>
    <w:multiLevelType w:val="hybridMultilevel"/>
    <w:tmpl w:val="21FAF470"/>
    <w:lvl w:ilvl="0" w:tplc="075A71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7E2A5E53"/>
    <w:multiLevelType w:val="hybridMultilevel"/>
    <w:tmpl w:val="15C4602C"/>
    <w:lvl w:ilvl="0" w:tplc="DAE2B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6"/>
  </w:num>
  <w:num w:numId="5">
    <w:abstractNumId w:val="6"/>
  </w:num>
  <w:num w:numId="6">
    <w:abstractNumId w:val="4"/>
  </w:num>
  <w:num w:numId="7">
    <w:abstractNumId w:val="5"/>
  </w:num>
  <w:num w:numId="8">
    <w:abstractNumId w:val="9"/>
  </w:num>
  <w:num w:numId="9">
    <w:abstractNumId w:val="10"/>
  </w:num>
  <w:num w:numId="10">
    <w:abstractNumId w:val="13"/>
  </w:num>
  <w:num w:numId="11">
    <w:abstractNumId w:val="3"/>
  </w:num>
  <w:num w:numId="12">
    <w:abstractNumId w:val="2"/>
  </w:num>
  <w:num w:numId="13">
    <w:abstractNumId w:val="12"/>
  </w:num>
  <w:num w:numId="14">
    <w:abstractNumId w:val="15"/>
  </w:num>
  <w:num w:numId="15">
    <w:abstractNumId w:val="11"/>
  </w:num>
  <w:num w:numId="16">
    <w:abstractNumId w:val="7"/>
  </w:num>
  <w:num w:numId="17">
    <w:abstractNumId w:val="19"/>
  </w:num>
  <w:num w:numId="18">
    <w:abstractNumId w:val="14"/>
  </w:num>
  <w:num w:numId="19">
    <w:abstractNumId w:val="1"/>
  </w:num>
  <w:num w:numId="20">
    <w:abstractNumId w:val="1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66A4"/>
    <w:rsid w:val="00026F50"/>
    <w:rsid w:val="0003615C"/>
    <w:rsid w:val="00051458"/>
    <w:rsid w:val="00052FD7"/>
    <w:rsid w:val="00056B09"/>
    <w:rsid w:val="000619B8"/>
    <w:rsid w:val="00067540"/>
    <w:rsid w:val="00077661"/>
    <w:rsid w:val="000926CC"/>
    <w:rsid w:val="000A541B"/>
    <w:rsid w:val="000C3115"/>
    <w:rsid w:val="000C5024"/>
    <w:rsid w:val="000C68FD"/>
    <w:rsid w:val="000D6D93"/>
    <w:rsid w:val="000E06AE"/>
    <w:rsid w:val="000F3C07"/>
    <w:rsid w:val="000F7DDA"/>
    <w:rsid w:val="001037CD"/>
    <w:rsid w:val="00104333"/>
    <w:rsid w:val="00110328"/>
    <w:rsid w:val="001323B0"/>
    <w:rsid w:val="0014024D"/>
    <w:rsid w:val="00156E96"/>
    <w:rsid w:val="00197CCB"/>
    <w:rsid w:val="001B6CDC"/>
    <w:rsid w:val="001B7915"/>
    <w:rsid w:val="001C3DA4"/>
    <w:rsid w:val="001D5E93"/>
    <w:rsid w:val="001E5494"/>
    <w:rsid w:val="0021236E"/>
    <w:rsid w:val="00225322"/>
    <w:rsid w:val="00232C37"/>
    <w:rsid w:val="002566A4"/>
    <w:rsid w:val="00260321"/>
    <w:rsid w:val="0026777A"/>
    <w:rsid w:val="0026794D"/>
    <w:rsid w:val="0028058E"/>
    <w:rsid w:val="00280945"/>
    <w:rsid w:val="0028663E"/>
    <w:rsid w:val="00294028"/>
    <w:rsid w:val="002B4D21"/>
    <w:rsid w:val="002D0CC5"/>
    <w:rsid w:val="00305598"/>
    <w:rsid w:val="00306ACD"/>
    <w:rsid w:val="003102B1"/>
    <w:rsid w:val="00311D1E"/>
    <w:rsid w:val="0031396E"/>
    <w:rsid w:val="00320FC2"/>
    <w:rsid w:val="00327EF5"/>
    <w:rsid w:val="00332AC2"/>
    <w:rsid w:val="0034290F"/>
    <w:rsid w:val="003454EB"/>
    <w:rsid w:val="003505E4"/>
    <w:rsid w:val="00360A00"/>
    <w:rsid w:val="00360D6D"/>
    <w:rsid w:val="003707FC"/>
    <w:rsid w:val="003812D8"/>
    <w:rsid w:val="003844C5"/>
    <w:rsid w:val="00387497"/>
    <w:rsid w:val="0039057F"/>
    <w:rsid w:val="0039451A"/>
    <w:rsid w:val="003A48F8"/>
    <w:rsid w:val="003D0D96"/>
    <w:rsid w:val="003D1D80"/>
    <w:rsid w:val="003D1D82"/>
    <w:rsid w:val="003D6EC2"/>
    <w:rsid w:val="003E6FB7"/>
    <w:rsid w:val="003E7828"/>
    <w:rsid w:val="003F20D9"/>
    <w:rsid w:val="003F6574"/>
    <w:rsid w:val="00422448"/>
    <w:rsid w:val="004228E3"/>
    <w:rsid w:val="00433F7D"/>
    <w:rsid w:val="00437916"/>
    <w:rsid w:val="0044432C"/>
    <w:rsid w:val="00453B6E"/>
    <w:rsid w:val="004541BF"/>
    <w:rsid w:val="00457D1F"/>
    <w:rsid w:val="00462FDA"/>
    <w:rsid w:val="00482EA2"/>
    <w:rsid w:val="00484604"/>
    <w:rsid w:val="00486653"/>
    <w:rsid w:val="00486FF4"/>
    <w:rsid w:val="004938BF"/>
    <w:rsid w:val="004A0F4B"/>
    <w:rsid w:val="004B7F0D"/>
    <w:rsid w:val="004C28F6"/>
    <w:rsid w:val="004C41C6"/>
    <w:rsid w:val="004C4D84"/>
    <w:rsid w:val="00501E59"/>
    <w:rsid w:val="005047F0"/>
    <w:rsid w:val="005075F3"/>
    <w:rsid w:val="0053355E"/>
    <w:rsid w:val="00575BAA"/>
    <w:rsid w:val="00584A84"/>
    <w:rsid w:val="005853F4"/>
    <w:rsid w:val="00592E35"/>
    <w:rsid w:val="0059598B"/>
    <w:rsid w:val="005A290F"/>
    <w:rsid w:val="005A3A21"/>
    <w:rsid w:val="005C0E89"/>
    <w:rsid w:val="005C3E38"/>
    <w:rsid w:val="005C51B9"/>
    <w:rsid w:val="005C60BE"/>
    <w:rsid w:val="005D466B"/>
    <w:rsid w:val="005E43BF"/>
    <w:rsid w:val="005E57A2"/>
    <w:rsid w:val="005E7F90"/>
    <w:rsid w:val="005F0B96"/>
    <w:rsid w:val="00604490"/>
    <w:rsid w:val="006214B1"/>
    <w:rsid w:val="0062374B"/>
    <w:rsid w:val="00625231"/>
    <w:rsid w:val="00655586"/>
    <w:rsid w:val="00683D62"/>
    <w:rsid w:val="006873A1"/>
    <w:rsid w:val="006A6410"/>
    <w:rsid w:val="006C6105"/>
    <w:rsid w:val="006D40F5"/>
    <w:rsid w:val="006E46AD"/>
    <w:rsid w:val="007006EA"/>
    <w:rsid w:val="0071753F"/>
    <w:rsid w:val="00724D16"/>
    <w:rsid w:val="007356DD"/>
    <w:rsid w:val="00770A81"/>
    <w:rsid w:val="0077729B"/>
    <w:rsid w:val="00785EB9"/>
    <w:rsid w:val="00787993"/>
    <w:rsid w:val="00791AA8"/>
    <w:rsid w:val="0079507F"/>
    <w:rsid w:val="007A282E"/>
    <w:rsid w:val="007B41BC"/>
    <w:rsid w:val="007C3B54"/>
    <w:rsid w:val="007D7D77"/>
    <w:rsid w:val="007E2113"/>
    <w:rsid w:val="007E7824"/>
    <w:rsid w:val="0080003A"/>
    <w:rsid w:val="008217C6"/>
    <w:rsid w:val="00825204"/>
    <w:rsid w:val="00827F1A"/>
    <w:rsid w:val="00837E6F"/>
    <w:rsid w:val="008438DA"/>
    <w:rsid w:val="00846F85"/>
    <w:rsid w:val="008615C9"/>
    <w:rsid w:val="00861ADF"/>
    <w:rsid w:val="008629B8"/>
    <w:rsid w:val="00864B09"/>
    <w:rsid w:val="00867C80"/>
    <w:rsid w:val="00870D03"/>
    <w:rsid w:val="008733CC"/>
    <w:rsid w:val="00874B45"/>
    <w:rsid w:val="00875F3A"/>
    <w:rsid w:val="00892922"/>
    <w:rsid w:val="0089448E"/>
    <w:rsid w:val="00894D79"/>
    <w:rsid w:val="00895F9E"/>
    <w:rsid w:val="008C7DCD"/>
    <w:rsid w:val="008E2244"/>
    <w:rsid w:val="008E58DE"/>
    <w:rsid w:val="00903194"/>
    <w:rsid w:val="009040DE"/>
    <w:rsid w:val="00905CDC"/>
    <w:rsid w:val="00914C94"/>
    <w:rsid w:val="009255DA"/>
    <w:rsid w:val="00961CAD"/>
    <w:rsid w:val="00962983"/>
    <w:rsid w:val="0097093D"/>
    <w:rsid w:val="00982C6E"/>
    <w:rsid w:val="00984D33"/>
    <w:rsid w:val="00985508"/>
    <w:rsid w:val="00987619"/>
    <w:rsid w:val="009C7687"/>
    <w:rsid w:val="00A4179F"/>
    <w:rsid w:val="00A45F04"/>
    <w:rsid w:val="00A512CD"/>
    <w:rsid w:val="00A51328"/>
    <w:rsid w:val="00A644CC"/>
    <w:rsid w:val="00A72CA1"/>
    <w:rsid w:val="00A734FB"/>
    <w:rsid w:val="00A74757"/>
    <w:rsid w:val="00A7608F"/>
    <w:rsid w:val="00A8027E"/>
    <w:rsid w:val="00A838F7"/>
    <w:rsid w:val="00A906C7"/>
    <w:rsid w:val="00AA2112"/>
    <w:rsid w:val="00AC0579"/>
    <w:rsid w:val="00AC06AA"/>
    <w:rsid w:val="00AD3C0F"/>
    <w:rsid w:val="00AE291B"/>
    <w:rsid w:val="00AE7CC3"/>
    <w:rsid w:val="00AF4EFD"/>
    <w:rsid w:val="00AF5EC5"/>
    <w:rsid w:val="00AF6264"/>
    <w:rsid w:val="00AF6976"/>
    <w:rsid w:val="00B17D04"/>
    <w:rsid w:val="00B20913"/>
    <w:rsid w:val="00B2287D"/>
    <w:rsid w:val="00B25A23"/>
    <w:rsid w:val="00B31239"/>
    <w:rsid w:val="00B3498C"/>
    <w:rsid w:val="00B44055"/>
    <w:rsid w:val="00B5704D"/>
    <w:rsid w:val="00B638B1"/>
    <w:rsid w:val="00B7184A"/>
    <w:rsid w:val="00B81733"/>
    <w:rsid w:val="00BA1546"/>
    <w:rsid w:val="00BB7B9B"/>
    <w:rsid w:val="00BC1A1C"/>
    <w:rsid w:val="00BC6D3B"/>
    <w:rsid w:val="00BC6EB4"/>
    <w:rsid w:val="00BC7804"/>
    <w:rsid w:val="00BD1B68"/>
    <w:rsid w:val="00BD21D8"/>
    <w:rsid w:val="00BE286C"/>
    <w:rsid w:val="00BE7157"/>
    <w:rsid w:val="00BF19BC"/>
    <w:rsid w:val="00BF2691"/>
    <w:rsid w:val="00BF2DC7"/>
    <w:rsid w:val="00BF6564"/>
    <w:rsid w:val="00C0441A"/>
    <w:rsid w:val="00C14FF8"/>
    <w:rsid w:val="00C1543D"/>
    <w:rsid w:val="00C21750"/>
    <w:rsid w:val="00C317C6"/>
    <w:rsid w:val="00C67DCD"/>
    <w:rsid w:val="00C71340"/>
    <w:rsid w:val="00C722A8"/>
    <w:rsid w:val="00C76ED9"/>
    <w:rsid w:val="00C817F8"/>
    <w:rsid w:val="00CA4B25"/>
    <w:rsid w:val="00CB0972"/>
    <w:rsid w:val="00CB61B5"/>
    <w:rsid w:val="00CB7FBA"/>
    <w:rsid w:val="00CC58E6"/>
    <w:rsid w:val="00CC6CB3"/>
    <w:rsid w:val="00CD4E3B"/>
    <w:rsid w:val="00CD7950"/>
    <w:rsid w:val="00CF1EE4"/>
    <w:rsid w:val="00CF5164"/>
    <w:rsid w:val="00D00C02"/>
    <w:rsid w:val="00D054C7"/>
    <w:rsid w:val="00D062B9"/>
    <w:rsid w:val="00D156E5"/>
    <w:rsid w:val="00D20C64"/>
    <w:rsid w:val="00D3691B"/>
    <w:rsid w:val="00D4102D"/>
    <w:rsid w:val="00D417A3"/>
    <w:rsid w:val="00D46B98"/>
    <w:rsid w:val="00D663C0"/>
    <w:rsid w:val="00D669D4"/>
    <w:rsid w:val="00D67605"/>
    <w:rsid w:val="00D77A19"/>
    <w:rsid w:val="00DB2C69"/>
    <w:rsid w:val="00DD6965"/>
    <w:rsid w:val="00DE389A"/>
    <w:rsid w:val="00DF5C2D"/>
    <w:rsid w:val="00E07033"/>
    <w:rsid w:val="00E14A6C"/>
    <w:rsid w:val="00E16058"/>
    <w:rsid w:val="00E17559"/>
    <w:rsid w:val="00E17F4B"/>
    <w:rsid w:val="00E35D57"/>
    <w:rsid w:val="00E3626B"/>
    <w:rsid w:val="00E47E84"/>
    <w:rsid w:val="00E50283"/>
    <w:rsid w:val="00E51104"/>
    <w:rsid w:val="00E54BB1"/>
    <w:rsid w:val="00E6376D"/>
    <w:rsid w:val="00E67337"/>
    <w:rsid w:val="00E67AC0"/>
    <w:rsid w:val="00E74347"/>
    <w:rsid w:val="00E90949"/>
    <w:rsid w:val="00E96CEE"/>
    <w:rsid w:val="00EA3131"/>
    <w:rsid w:val="00EC06D2"/>
    <w:rsid w:val="00EC4358"/>
    <w:rsid w:val="00EC700C"/>
    <w:rsid w:val="00EC7F54"/>
    <w:rsid w:val="00EC7FE5"/>
    <w:rsid w:val="00ED15CE"/>
    <w:rsid w:val="00ED3ACF"/>
    <w:rsid w:val="00ED6F52"/>
    <w:rsid w:val="00F02121"/>
    <w:rsid w:val="00F169D3"/>
    <w:rsid w:val="00F52789"/>
    <w:rsid w:val="00F5582A"/>
    <w:rsid w:val="00F65C8D"/>
    <w:rsid w:val="00F6790A"/>
    <w:rsid w:val="00F72EC1"/>
    <w:rsid w:val="00F7365A"/>
    <w:rsid w:val="00F75CDD"/>
    <w:rsid w:val="00F92407"/>
    <w:rsid w:val="00FB605D"/>
    <w:rsid w:val="00FB6A1F"/>
    <w:rsid w:val="00FB6B30"/>
    <w:rsid w:val="00FB7ED8"/>
    <w:rsid w:val="00FC5F22"/>
    <w:rsid w:val="00FC697B"/>
    <w:rsid w:val="00FD20AC"/>
    <w:rsid w:val="00FD7358"/>
    <w:rsid w:val="00FE3A51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9C7687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9C7687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9C7687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9C76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spacing w:line="240" w:lineRule="atLeast"/>
    </w:pPr>
  </w:style>
  <w:style w:type="paragraph" w:styleId="1">
    <w:name w:val="heading 1"/>
    <w:basedOn w:val="a0"/>
    <w:next w:val="a0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link w:val="a5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6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7">
    <w:name w:val="Normal Indent"/>
    <w:basedOn w:val="a0"/>
    <w:semiHidden/>
    <w:pPr>
      <w:ind w:left="900" w:hanging="900"/>
    </w:pPr>
  </w:style>
  <w:style w:type="paragraph" w:styleId="11">
    <w:name w:val="toc 1"/>
    <w:basedOn w:val="a0"/>
    <w:next w:val="a0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qFormat/>
    <w:pPr>
      <w:tabs>
        <w:tab w:val="right" w:pos="9360"/>
      </w:tabs>
      <w:ind w:left="432" w:right="720"/>
    </w:pPr>
  </w:style>
  <w:style w:type="paragraph" w:styleId="31">
    <w:name w:val="toc 3"/>
    <w:basedOn w:val="a0"/>
    <w:next w:val="a0"/>
    <w:uiPriority w:val="39"/>
    <w:qFormat/>
    <w:pPr>
      <w:tabs>
        <w:tab w:val="left" w:pos="1440"/>
        <w:tab w:val="right" w:pos="9360"/>
      </w:tabs>
      <w:ind w:left="864"/>
    </w:pPr>
  </w:style>
  <w:style w:type="paragraph" w:styleId="a8">
    <w:name w:val="header"/>
    <w:basedOn w:val="a0"/>
    <w:semiHidden/>
    <w:pPr>
      <w:tabs>
        <w:tab w:val="center" w:pos="4320"/>
        <w:tab w:val="right" w:pos="8640"/>
      </w:tabs>
    </w:pPr>
  </w:style>
  <w:style w:type="paragraph" w:styleId="a9">
    <w:name w:val="footer"/>
    <w:basedOn w:val="a0"/>
    <w:semiHidden/>
    <w:pPr>
      <w:tabs>
        <w:tab w:val="center" w:pos="4320"/>
        <w:tab w:val="right" w:pos="8640"/>
      </w:tabs>
    </w:pPr>
  </w:style>
  <w:style w:type="character" w:styleId="aa">
    <w:name w:val="page number"/>
    <w:basedOn w:val="a1"/>
    <w:semiHidden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b">
    <w:name w:val="Body Text"/>
    <w:basedOn w:val="a0"/>
    <w:link w:val="ac"/>
    <w:semiHidden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d">
    <w:name w:val="footnote reference"/>
    <w:basedOn w:val="a1"/>
    <w:semiHidden/>
    <w:rPr>
      <w:sz w:val="20"/>
      <w:vertAlign w:val="superscript"/>
    </w:rPr>
  </w:style>
  <w:style w:type="paragraph" w:styleId="ae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f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2">
    <w:name w:val="Body Text 2"/>
    <w:basedOn w:val="a0"/>
    <w:semiHidden/>
    <w:rPr>
      <w:i/>
      <w:color w:val="0000FF"/>
    </w:rPr>
  </w:style>
  <w:style w:type="paragraph" w:styleId="af0">
    <w:name w:val="Body Text Indent"/>
    <w:basedOn w:val="a0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b"/>
    <w:autoRedefine/>
    <w:pPr>
      <w:widowControl/>
      <w:tabs>
        <w:tab w:val="left" w:pos="540"/>
        <w:tab w:val="left" w:pos="1260"/>
      </w:tabs>
      <w:spacing w:after="120"/>
    </w:pPr>
    <w:rPr>
      <w:i/>
      <w:color w:val="0000FF"/>
    </w:rPr>
  </w:style>
  <w:style w:type="character" w:styleId="af1">
    <w:name w:val="Hyperlink"/>
    <w:basedOn w:val="a1"/>
    <w:semiHidden/>
    <w:rPr>
      <w:color w:val="0000FF"/>
      <w:u w:val="single"/>
    </w:rPr>
  </w:style>
  <w:style w:type="paragraph" w:customStyle="1" w:styleId="infoblue0">
    <w:name w:val="infoblue"/>
    <w:basedOn w:val="a0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2">
    <w:name w:val="Balloon Text"/>
    <w:basedOn w:val="a0"/>
    <w:link w:val="af3"/>
    <w:uiPriority w:val="99"/>
    <w:semiHidden/>
    <w:unhideWhenUsed/>
    <w:rsid w:val="009629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1"/>
    <w:link w:val="af2"/>
    <w:uiPriority w:val="99"/>
    <w:semiHidden/>
    <w:rsid w:val="00962983"/>
    <w:rPr>
      <w:rFonts w:ascii="Tahoma" w:hAnsi="Tahoma" w:cs="Tahoma"/>
      <w:sz w:val="16"/>
      <w:szCs w:val="16"/>
    </w:rPr>
  </w:style>
  <w:style w:type="paragraph" w:customStyle="1" w:styleId="DefaultStyle">
    <w:name w:val="Default Style"/>
    <w:rsid w:val="00770A81"/>
    <w:pPr>
      <w:widowControl w:val="0"/>
      <w:suppressAutoHyphens/>
      <w:spacing w:after="200" w:line="240" w:lineRule="atLeast"/>
    </w:pPr>
  </w:style>
  <w:style w:type="paragraph" w:customStyle="1" w:styleId="TextBody">
    <w:name w:val="Text Body"/>
    <w:basedOn w:val="DefaultStyle"/>
    <w:rsid w:val="004C41C6"/>
    <w:pPr>
      <w:keepLines/>
      <w:spacing w:after="120"/>
      <w:ind w:left="720"/>
    </w:pPr>
  </w:style>
  <w:style w:type="paragraph" w:styleId="a">
    <w:name w:val="List"/>
    <w:basedOn w:val="a0"/>
    <w:semiHidden/>
    <w:rsid w:val="00F75CDD"/>
    <w:pPr>
      <w:numPr>
        <w:numId w:val="2"/>
      </w:numPr>
    </w:pPr>
  </w:style>
  <w:style w:type="paragraph" w:styleId="af4">
    <w:name w:val="List Paragraph"/>
    <w:basedOn w:val="a0"/>
    <w:uiPriority w:val="34"/>
    <w:qFormat/>
    <w:rsid w:val="00C722A8"/>
    <w:pPr>
      <w:ind w:left="720"/>
      <w:contextualSpacing/>
    </w:pPr>
  </w:style>
  <w:style w:type="paragraph" w:styleId="af5">
    <w:name w:val="TOC Heading"/>
    <w:basedOn w:val="1"/>
    <w:next w:val="a0"/>
    <w:uiPriority w:val="39"/>
    <w:semiHidden/>
    <w:unhideWhenUsed/>
    <w:qFormat/>
    <w:rsid w:val="00AA2112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ru-RU" w:eastAsia="ru-RU"/>
    </w:rPr>
  </w:style>
  <w:style w:type="character" w:customStyle="1" w:styleId="a5">
    <w:name w:val="Название Знак"/>
    <w:basedOn w:val="a1"/>
    <w:link w:val="a4"/>
    <w:rsid w:val="003E7828"/>
    <w:rPr>
      <w:rFonts w:ascii="Arial" w:hAnsi="Arial"/>
      <w:b/>
      <w:sz w:val="36"/>
    </w:rPr>
  </w:style>
  <w:style w:type="character" w:customStyle="1" w:styleId="10">
    <w:name w:val="Заголовок 1 Знак"/>
    <w:basedOn w:val="a1"/>
    <w:link w:val="1"/>
    <w:rsid w:val="009C7687"/>
    <w:rPr>
      <w:rFonts w:ascii="Arial" w:hAnsi="Arial"/>
      <w:b/>
      <w:sz w:val="24"/>
    </w:rPr>
  </w:style>
  <w:style w:type="character" w:customStyle="1" w:styleId="20">
    <w:name w:val="Заголовок 2 Знак"/>
    <w:basedOn w:val="a1"/>
    <w:link w:val="2"/>
    <w:rsid w:val="009C7687"/>
    <w:rPr>
      <w:rFonts w:ascii="Arial" w:hAnsi="Arial"/>
      <w:b/>
    </w:rPr>
  </w:style>
  <w:style w:type="character" w:customStyle="1" w:styleId="30">
    <w:name w:val="Заголовок 3 Знак"/>
    <w:basedOn w:val="a1"/>
    <w:link w:val="3"/>
    <w:rsid w:val="009C7687"/>
    <w:rPr>
      <w:rFonts w:ascii="Arial" w:hAnsi="Arial"/>
      <w:i/>
    </w:rPr>
  </w:style>
  <w:style w:type="character" w:customStyle="1" w:styleId="ac">
    <w:name w:val="Основной текст Знак"/>
    <w:basedOn w:val="a1"/>
    <w:link w:val="ab"/>
    <w:semiHidden/>
    <w:rsid w:val="009C76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8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ocuments\rup_vision_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325AF3-8DC8-4CAF-B249-1FEF79369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rup_vision_sp.dot</Template>
  <TotalTime>5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 (Small Project)</vt:lpstr>
      <vt:lpstr>Vision (Small Project)</vt:lpstr>
    </vt:vector>
  </TitlesOfParts>
  <Company>&lt;Company Name&gt;</Company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 (Small Project)</dc:title>
  <dc:subject>&lt;Project Name&gt;</dc:subject>
  <dc:creator>EMC</dc:creator>
  <cp:lastModifiedBy>Kremnik</cp:lastModifiedBy>
  <cp:revision>5</cp:revision>
  <cp:lastPrinted>2001-03-15T10:26:00Z</cp:lastPrinted>
  <dcterms:created xsi:type="dcterms:W3CDTF">2014-03-13T10:17:00Z</dcterms:created>
  <dcterms:modified xsi:type="dcterms:W3CDTF">2014-03-13T10:55:00Z</dcterms:modified>
</cp:coreProperties>
</file>