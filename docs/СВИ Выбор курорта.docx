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3E7828">
        <w:rPr>
          <w:rFonts w:ascii="Times New Roman" w:hAnsi="Times New Roman"/>
          <w:b w:val="0"/>
          <w:noProof/>
          <w:lang w:val="ru-RU"/>
        </w:rPr>
        <w:t xml:space="preserve">Выбор </w:t>
      </w:r>
      <w:r w:rsidR="00E411B7">
        <w:rPr>
          <w:rFonts w:ascii="Times New Roman" w:hAnsi="Times New Roman"/>
          <w:b w:val="0"/>
          <w:noProof/>
          <w:lang w:val="ru-RU"/>
        </w:rPr>
        <w:t>курорта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BB1A40" w:rsidRDefault="006873A1" w:rsidP="00AA2112">
      <w:pPr>
        <w:pStyle w:val="a4"/>
        <w:rPr>
          <w:rFonts w:ascii="Times New Roman" w:hAnsi="Times New Roman"/>
          <w:b w:val="0"/>
          <w:sz w:val="28"/>
          <w:lang w:val="ru-RU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BB1A40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C67DCD" w:rsidRPr="00BB1A40" w:rsidRDefault="00C67DCD" w:rsidP="00B5704D">
      <w:pPr>
        <w:pStyle w:val="a4"/>
        <w:jc w:val="both"/>
        <w:rPr>
          <w:sz w:val="28"/>
          <w:lang w:val="ru-RU"/>
        </w:rPr>
      </w:pPr>
    </w:p>
    <w:p w:rsidR="00C67DCD" w:rsidRPr="00BB1A40" w:rsidRDefault="00C67DCD" w:rsidP="00B5704D">
      <w:pPr>
        <w:jc w:val="both"/>
        <w:rPr>
          <w:lang w:val="ru-RU"/>
        </w:rPr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BB3D2A" w:rsidRPr="00BB3D2A" w:rsidRDefault="00BB3D2A" w:rsidP="00BB3D2A"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Default="00BB1A40" w:rsidP="00BB1A40">
      <w:pPr>
        <w:rPr>
          <w:lang w:val="ru-RU" w:eastAsia="ru-RU"/>
        </w:rPr>
      </w:pPr>
    </w:p>
    <w:p w:rsidR="00BB1A40" w:rsidRPr="00C2229E" w:rsidRDefault="00BB1A40" w:rsidP="00C2229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2229E">
        <w:rPr>
          <w:rFonts w:ascii="Times New Roman" w:hAnsi="Times New Roman"/>
          <w:sz w:val="24"/>
          <w:szCs w:val="24"/>
          <w:lang w:val="ru-RU"/>
        </w:rPr>
        <w:t>Содержание</w:t>
      </w:r>
    </w:p>
    <w:p w:rsidR="007D09E8" w:rsidRPr="00C2229E" w:rsidRDefault="00BB1A40" w:rsidP="00C2229E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sz w:val="24"/>
          <w:szCs w:val="24"/>
        </w:rPr>
        <w:fldChar w:fldCharType="begin"/>
      </w:r>
      <w:r w:rsidRPr="00C2229E">
        <w:rPr>
          <w:sz w:val="24"/>
          <w:szCs w:val="24"/>
          <w:lang w:val="ru-RU"/>
        </w:rPr>
        <w:instrText xml:space="preserve"> </w:instrText>
      </w:r>
      <w:r w:rsidRPr="00C2229E">
        <w:rPr>
          <w:sz w:val="24"/>
          <w:szCs w:val="24"/>
        </w:rPr>
        <w:instrText>TOC</w:instrText>
      </w:r>
      <w:r w:rsidRPr="00C2229E">
        <w:rPr>
          <w:sz w:val="24"/>
          <w:szCs w:val="24"/>
          <w:lang w:val="ru-RU"/>
        </w:rPr>
        <w:instrText xml:space="preserve"> \</w:instrText>
      </w:r>
      <w:r w:rsidRPr="00C2229E">
        <w:rPr>
          <w:sz w:val="24"/>
          <w:szCs w:val="24"/>
        </w:rPr>
        <w:instrText>o</w:instrText>
      </w:r>
      <w:r w:rsidRPr="00C2229E">
        <w:rPr>
          <w:sz w:val="24"/>
          <w:szCs w:val="24"/>
          <w:lang w:val="ru-RU"/>
        </w:rPr>
        <w:instrText xml:space="preserve"> "1-3" </w:instrText>
      </w:r>
      <w:r w:rsidRPr="00C2229E">
        <w:rPr>
          <w:sz w:val="24"/>
          <w:szCs w:val="24"/>
        </w:rPr>
        <w:fldChar w:fldCharType="separate"/>
      </w:r>
      <w:r w:rsidR="007D09E8" w:rsidRPr="00C2229E">
        <w:rPr>
          <w:noProof/>
          <w:sz w:val="24"/>
          <w:szCs w:val="24"/>
          <w:lang w:val="ru-RU"/>
        </w:rPr>
        <w:t>1.</w:t>
      </w:r>
      <w:r w:rsidR="007D09E8"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="007D09E8" w:rsidRPr="00C2229E">
        <w:rPr>
          <w:noProof/>
          <w:sz w:val="24"/>
          <w:szCs w:val="24"/>
          <w:lang w:val="ru-RU"/>
        </w:rPr>
        <w:t>Выбор курорта</w:t>
      </w:r>
      <w:r w:rsidR="007D09E8" w:rsidRPr="00C2229E">
        <w:rPr>
          <w:noProof/>
          <w:sz w:val="24"/>
          <w:szCs w:val="24"/>
          <w:lang w:val="ru-RU"/>
        </w:rPr>
        <w:tab/>
      </w:r>
      <w:r w:rsidR="007D09E8" w:rsidRPr="00C2229E">
        <w:rPr>
          <w:noProof/>
          <w:sz w:val="24"/>
          <w:szCs w:val="24"/>
        </w:rPr>
        <w:fldChar w:fldCharType="begin"/>
      </w:r>
      <w:r w:rsidR="007D09E8" w:rsidRPr="00C2229E">
        <w:rPr>
          <w:noProof/>
          <w:sz w:val="24"/>
          <w:szCs w:val="24"/>
          <w:lang w:val="ru-RU"/>
        </w:rPr>
        <w:instrText xml:space="preserve"> </w:instrText>
      </w:r>
      <w:r w:rsidR="007D09E8" w:rsidRPr="00C2229E">
        <w:rPr>
          <w:noProof/>
          <w:sz w:val="24"/>
          <w:szCs w:val="24"/>
        </w:rPr>
        <w:instrText>PAGEREF</w:instrText>
      </w:r>
      <w:r w:rsidR="007D09E8" w:rsidRPr="00C2229E">
        <w:rPr>
          <w:noProof/>
          <w:sz w:val="24"/>
          <w:szCs w:val="24"/>
          <w:lang w:val="ru-RU"/>
        </w:rPr>
        <w:instrText xml:space="preserve"> _</w:instrText>
      </w:r>
      <w:r w:rsidR="007D09E8" w:rsidRPr="00C2229E">
        <w:rPr>
          <w:noProof/>
          <w:sz w:val="24"/>
          <w:szCs w:val="24"/>
        </w:rPr>
        <w:instrText>Toc</w:instrText>
      </w:r>
      <w:r w:rsidR="007D09E8" w:rsidRPr="00C2229E">
        <w:rPr>
          <w:noProof/>
          <w:sz w:val="24"/>
          <w:szCs w:val="24"/>
          <w:lang w:val="ru-RU"/>
        </w:rPr>
        <w:instrText>382484473 \</w:instrText>
      </w:r>
      <w:r w:rsidR="007D09E8" w:rsidRPr="00C2229E">
        <w:rPr>
          <w:noProof/>
          <w:sz w:val="24"/>
          <w:szCs w:val="24"/>
        </w:rPr>
        <w:instrText>h</w:instrText>
      </w:r>
      <w:r w:rsidR="007D09E8" w:rsidRPr="00C2229E">
        <w:rPr>
          <w:noProof/>
          <w:sz w:val="24"/>
          <w:szCs w:val="24"/>
          <w:lang w:val="ru-RU"/>
        </w:rPr>
        <w:instrText xml:space="preserve"> </w:instrText>
      </w:r>
      <w:r w:rsidR="007D09E8" w:rsidRPr="00C2229E">
        <w:rPr>
          <w:noProof/>
          <w:sz w:val="24"/>
          <w:szCs w:val="24"/>
        </w:rPr>
      </w:r>
      <w:r w:rsidR="007D09E8" w:rsidRPr="00C2229E">
        <w:rPr>
          <w:noProof/>
          <w:sz w:val="24"/>
          <w:szCs w:val="24"/>
        </w:rPr>
        <w:fldChar w:fldCharType="separate"/>
      </w:r>
      <w:r w:rsidR="007D09E8" w:rsidRPr="00C2229E">
        <w:rPr>
          <w:noProof/>
          <w:sz w:val="24"/>
          <w:szCs w:val="24"/>
          <w:lang w:val="ru-RU"/>
        </w:rPr>
        <w:t>4</w:t>
      </w:r>
      <w:r w:rsidR="007D09E8"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/>
        </w:rPr>
        <w:t>1.1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/>
        </w:rPr>
        <w:t>Краткое описание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382484474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/>
        </w:rPr>
        <w:t>2.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/>
        </w:rPr>
        <w:t>Поток событий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382484475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/>
        </w:rPr>
        <w:t>2.1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/>
        </w:rPr>
        <w:t>Основной поток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382484476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/>
        </w:rPr>
        <w:t>2.2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/>
        </w:rPr>
        <w:t>Альтернативные потоки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382484477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/>
        </w:rPr>
        <w:t>3.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/>
        </w:rPr>
        <w:t>Специальные требования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382484479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/>
        </w:rPr>
        <w:t>4.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/>
        </w:rPr>
        <w:t>Предусловия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382484480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 w:eastAsia="ru-RU"/>
        </w:rPr>
        <w:t>5.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 w:eastAsia="ru-RU"/>
        </w:rPr>
        <w:t>Постусловия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382484481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7D09E8" w:rsidRPr="00C2229E" w:rsidRDefault="007D09E8" w:rsidP="00C2229E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C2229E">
        <w:rPr>
          <w:noProof/>
          <w:sz w:val="24"/>
          <w:szCs w:val="24"/>
          <w:lang w:val="ru-RU" w:eastAsia="ru-RU"/>
        </w:rPr>
        <w:t>6.</w:t>
      </w:r>
      <w:r w:rsidRPr="00C2229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C2229E">
        <w:rPr>
          <w:noProof/>
          <w:sz w:val="24"/>
          <w:szCs w:val="24"/>
          <w:lang w:val="ru-RU" w:eastAsia="ru-RU"/>
        </w:rPr>
        <w:t>Точки расширения</w:t>
      </w:r>
      <w:r w:rsidRPr="00C2229E">
        <w:rPr>
          <w:noProof/>
          <w:sz w:val="24"/>
          <w:szCs w:val="24"/>
          <w:lang w:val="ru-RU"/>
        </w:rPr>
        <w:tab/>
      </w:r>
      <w:r w:rsidRPr="00C2229E">
        <w:rPr>
          <w:noProof/>
          <w:sz w:val="24"/>
          <w:szCs w:val="24"/>
        </w:rPr>
        <w:fldChar w:fldCharType="begin"/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  <w:instrText>PAGEREF</w:instrText>
      </w:r>
      <w:r w:rsidRPr="00C2229E">
        <w:rPr>
          <w:noProof/>
          <w:sz w:val="24"/>
          <w:szCs w:val="24"/>
          <w:lang w:val="ru-RU"/>
        </w:rPr>
        <w:instrText xml:space="preserve"> _</w:instrText>
      </w:r>
      <w:r w:rsidRPr="00C2229E">
        <w:rPr>
          <w:noProof/>
          <w:sz w:val="24"/>
          <w:szCs w:val="24"/>
        </w:rPr>
        <w:instrText>Toc</w:instrText>
      </w:r>
      <w:r w:rsidRPr="00C2229E">
        <w:rPr>
          <w:noProof/>
          <w:sz w:val="24"/>
          <w:szCs w:val="24"/>
          <w:lang w:val="ru-RU"/>
        </w:rPr>
        <w:instrText>382484482 \</w:instrText>
      </w:r>
      <w:r w:rsidRPr="00C2229E">
        <w:rPr>
          <w:noProof/>
          <w:sz w:val="24"/>
          <w:szCs w:val="24"/>
        </w:rPr>
        <w:instrText>h</w:instrText>
      </w:r>
      <w:r w:rsidRPr="00C2229E">
        <w:rPr>
          <w:noProof/>
          <w:sz w:val="24"/>
          <w:szCs w:val="24"/>
          <w:lang w:val="ru-RU"/>
        </w:rPr>
        <w:instrText xml:space="preserve"> </w:instrText>
      </w:r>
      <w:r w:rsidRPr="00C2229E">
        <w:rPr>
          <w:noProof/>
          <w:sz w:val="24"/>
          <w:szCs w:val="24"/>
        </w:rPr>
      </w:r>
      <w:r w:rsidRPr="00C2229E">
        <w:rPr>
          <w:noProof/>
          <w:sz w:val="24"/>
          <w:szCs w:val="24"/>
        </w:rPr>
        <w:fldChar w:fldCharType="separate"/>
      </w:r>
      <w:r w:rsidRPr="00C2229E">
        <w:rPr>
          <w:noProof/>
          <w:sz w:val="24"/>
          <w:szCs w:val="24"/>
          <w:lang w:val="ru-RU"/>
        </w:rPr>
        <w:t>4</w:t>
      </w:r>
      <w:r w:rsidRPr="00C2229E">
        <w:rPr>
          <w:noProof/>
          <w:sz w:val="24"/>
          <w:szCs w:val="24"/>
        </w:rPr>
        <w:fldChar w:fldCharType="end"/>
      </w: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  <w:r w:rsidRPr="00C2229E">
        <w:rPr>
          <w:sz w:val="24"/>
          <w:szCs w:val="24"/>
        </w:rPr>
        <w:fldChar w:fldCharType="end"/>
      </w: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/>
        </w:rPr>
      </w:pPr>
    </w:p>
    <w:p w:rsidR="00BB1A40" w:rsidRPr="00C2229E" w:rsidRDefault="00BB1A40" w:rsidP="00C2229E">
      <w:pPr>
        <w:spacing w:line="360" w:lineRule="auto"/>
        <w:rPr>
          <w:sz w:val="24"/>
          <w:szCs w:val="24"/>
        </w:rPr>
      </w:pPr>
    </w:p>
    <w:p w:rsidR="00BB1A40" w:rsidRPr="00C2229E" w:rsidRDefault="00BB1A40" w:rsidP="00C2229E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2229E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C2229E">
        <w:rPr>
          <w:rFonts w:ascii="Times New Roman" w:hAnsi="Times New Roman"/>
          <w:sz w:val="24"/>
          <w:szCs w:val="24"/>
        </w:rPr>
        <w:instrText>title</w:instrText>
      </w:r>
      <w:r w:rsidRPr="00C2229E">
        <w:rPr>
          <w:rFonts w:ascii="Times New Roman" w:hAnsi="Times New Roman"/>
          <w:sz w:val="24"/>
          <w:szCs w:val="24"/>
          <w:lang w:val="ru-RU"/>
        </w:rPr>
        <w:instrText xml:space="preserve">  \* </w:instrText>
      </w:r>
      <w:r w:rsidRPr="00C2229E">
        <w:rPr>
          <w:rFonts w:ascii="Times New Roman" w:hAnsi="Times New Roman"/>
          <w:sz w:val="24"/>
          <w:szCs w:val="24"/>
        </w:rPr>
        <w:instrText>Mergeformat</w:instrText>
      </w:r>
      <w:r w:rsidRPr="00C2229E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C2229E">
        <w:rPr>
          <w:rFonts w:ascii="Times New Roman" w:hAnsi="Times New Roman"/>
          <w:sz w:val="24"/>
          <w:szCs w:val="24"/>
        </w:rPr>
        <w:fldChar w:fldCharType="separate"/>
      </w:r>
      <w:r w:rsidRPr="00C2229E">
        <w:rPr>
          <w:rFonts w:ascii="Times New Roman" w:hAnsi="Times New Roman"/>
          <w:sz w:val="24"/>
          <w:szCs w:val="24"/>
          <w:lang w:val="ru-RU"/>
        </w:rPr>
        <w:t xml:space="preserve">Спецификация Варианта использования: </w:t>
      </w:r>
      <w:r w:rsidRPr="00C2229E">
        <w:rPr>
          <w:rFonts w:ascii="Times New Roman" w:hAnsi="Times New Roman"/>
          <w:noProof/>
          <w:sz w:val="24"/>
          <w:szCs w:val="24"/>
          <w:lang w:val="ru-RU"/>
        </w:rPr>
        <w:t>Выбор курорта</w:t>
      </w:r>
      <w:r w:rsidRPr="00C2229E">
        <w:rPr>
          <w:rFonts w:ascii="Times New Roman" w:hAnsi="Times New Roman"/>
          <w:sz w:val="24"/>
          <w:szCs w:val="24"/>
        </w:rPr>
        <w:fldChar w:fldCharType="end"/>
      </w:r>
    </w:p>
    <w:p w:rsidR="00C2229E" w:rsidRPr="00C2229E" w:rsidRDefault="00C2229E" w:rsidP="00C2229E">
      <w:pPr>
        <w:spacing w:line="360" w:lineRule="auto"/>
        <w:rPr>
          <w:sz w:val="24"/>
          <w:szCs w:val="24"/>
        </w:rPr>
      </w:pPr>
    </w:p>
    <w:p w:rsidR="00BB1A40" w:rsidRPr="00C2229E" w:rsidRDefault="00C56123" w:rsidP="00C2229E">
      <w:pPr>
        <w:pStyle w:val="1"/>
        <w:spacing w:line="360" w:lineRule="auto"/>
        <w:rPr>
          <w:rFonts w:ascii="Times New Roman" w:hAnsi="Times New Roman"/>
          <w:szCs w:val="24"/>
          <w:lang w:val="ru-RU"/>
        </w:rPr>
      </w:pPr>
      <w:bookmarkStart w:id="1" w:name="_Toc382484473"/>
      <w:bookmarkStart w:id="2" w:name="_Toc436203377"/>
      <w:bookmarkStart w:id="3" w:name="_Toc452813577"/>
      <w:r w:rsidRPr="00C2229E">
        <w:rPr>
          <w:rFonts w:ascii="Times New Roman" w:hAnsi="Times New Roman"/>
          <w:noProof/>
          <w:szCs w:val="24"/>
          <w:lang w:val="ru-RU"/>
        </w:rPr>
        <w:t>Выбор курорта</w:t>
      </w:r>
      <w:bookmarkEnd w:id="1"/>
    </w:p>
    <w:p w:rsidR="00BB1A40" w:rsidRPr="00C2229E" w:rsidRDefault="00BB1A40" w:rsidP="00C2229E">
      <w:pPr>
        <w:pStyle w:val="2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4" w:name="_Toc382484474"/>
      <w:r w:rsidRPr="00C2229E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BB1A40" w:rsidRPr="00C2229E" w:rsidRDefault="00BB1A40" w:rsidP="00C2229E">
      <w:pPr>
        <w:pStyle w:val="ab"/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Данный документ описывает возможные сценарии использования программной системы, при выборе курорта пользователем. Координатор проекта выступает в качестве пользователя программной системы.</w:t>
      </w:r>
    </w:p>
    <w:p w:rsidR="00BB1A40" w:rsidRPr="00C2229E" w:rsidRDefault="00BB1A40" w:rsidP="00C2229E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5" w:name="_Toc382484475"/>
      <w:bookmarkEnd w:id="2"/>
      <w:bookmarkEnd w:id="3"/>
      <w:r w:rsidRPr="00C2229E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BB1A40" w:rsidRPr="00C2229E" w:rsidRDefault="00BB1A40" w:rsidP="00C2229E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4476"/>
      <w:r w:rsidRPr="00C2229E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9075D9" w:rsidRPr="00C2229E" w:rsidRDefault="009075D9" w:rsidP="00C2229E">
      <w:pPr>
        <w:pStyle w:val="af3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 xml:space="preserve">Пользователь выбирает курорт из </w:t>
      </w:r>
      <w:proofErr w:type="gramStart"/>
      <w:r w:rsidRPr="00C2229E">
        <w:rPr>
          <w:sz w:val="24"/>
          <w:szCs w:val="24"/>
          <w:lang w:val="ru-RU"/>
        </w:rPr>
        <w:t>предложенных</w:t>
      </w:r>
      <w:proofErr w:type="gramEnd"/>
    </w:p>
    <w:p w:rsidR="009075D9" w:rsidRPr="00C2229E" w:rsidRDefault="009075D9" w:rsidP="00C2229E">
      <w:pPr>
        <w:pStyle w:val="af3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Программа показывает информацию о данном курорте</w:t>
      </w:r>
    </w:p>
    <w:p w:rsidR="00BB1A40" w:rsidRPr="00C2229E" w:rsidRDefault="00BB1A40" w:rsidP="00C2229E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4477"/>
      <w:r w:rsidRPr="00C2229E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BB1A40" w:rsidRPr="00C2229E" w:rsidRDefault="009075D9" w:rsidP="00C2229E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4440"/>
      <w:bookmarkStart w:id="9" w:name="_Toc382484478"/>
      <w:r w:rsidRPr="00C2229E"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  <w:bookmarkEnd w:id="9"/>
    </w:p>
    <w:p w:rsidR="00BB1A40" w:rsidRPr="00C2229E" w:rsidRDefault="00BB1A40" w:rsidP="00C2229E">
      <w:pPr>
        <w:pStyle w:val="1"/>
        <w:spacing w:line="360" w:lineRule="auto"/>
        <w:jc w:val="both"/>
        <w:rPr>
          <w:rFonts w:ascii="Times New Roman" w:hAnsi="Times New Roman"/>
          <w:noProof/>
          <w:szCs w:val="24"/>
          <w:lang w:val="ru-RU"/>
        </w:rPr>
      </w:pPr>
      <w:bookmarkStart w:id="10" w:name="_Toc382484479"/>
      <w:r w:rsidRPr="00C2229E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10"/>
    </w:p>
    <w:p w:rsidR="00BB1A40" w:rsidRPr="00C2229E" w:rsidRDefault="00BB1A40" w:rsidP="00C2229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Специальные требования отсутствуют.</w:t>
      </w:r>
    </w:p>
    <w:p w:rsidR="00BB1A40" w:rsidRPr="00C2229E" w:rsidRDefault="00BB1A40" w:rsidP="00C2229E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11" w:name="_Toc436203381"/>
      <w:bookmarkStart w:id="12" w:name="_Toc382484480"/>
      <w:r w:rsidRPr="00C2229E">
        <w:rPr>
          <w:rFonts w:ascii="Times New Roman" w:hAnsi="Times New Roman"/>
          <w:szCs w:val="24"/>
          <w:lang w:val="ru-RU"/>
        </w:rPr>
        <w:t>Предусловия</w:t>
      </w:r>
      <w:bookmarkEnd w:id="11"/>
      <w:bookmarkEnd w:id="12"/>
    </w:p>
    <w:p w:rsidR="00BB1A40" w:rsidRPr="00C2229E" w:rsidRDefault="00BB1A40" w:rsidP="00C2229E">
      <w:pPr>
        <w:pStyle w:val="af3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Программа запущена и работает.</w:t>
      </w:r>
    </w:p>
    <w:p w:rsidR="00BB1A40" w:rsidRPr="00C2229E" w:rsidRDefault="009075D9" w:rsidP="00C2229E">
      <w:pPr>
        <w:pStyle w:val="af3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Курорт существует и был показан пользователю</w:t>
      </w:r>
    </w:p>
    <w:p w:rsidR="00BB1A40" w:rsidRPr="00C2229E" w:rsidRDefault="00BB1A40" w:rsidP="00C2229E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4481"/>
      <w:r w:rsidRPr="00C2229E">
        <w:rPr>
          <w:rFonts w:ascii="Times New Roman" w:hAnsi="Times New Roman"/>
          <w:szCs w:val="24"/>
          <w:lang w:val="ru-RU" w:eastAsia="ru-RU"/>
        </w:rPr>
        <w:t>Постусловия</w:t>
      </w:r>
      <w:bookmarkEnd w:id="13"/>
    </w:p>
    <w:p w:rsidR="00BB1A40" w:rsidRPr="00C2229E" w:rsidRDefault="00BB1A40" w:rsidP="00C2229E">
      <w:pPr>
        <w:pStyle w:val="af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Программа запущена и работает.</w:t>
      </w:r>
    </w:p>
    <w:p w:rsidR="009075D9" w:rsidRPr="00C2229E" w:rsidRDefault="009075D9" w:rsidP="00C2229E">
      <w:pPr>
        <w:pStyle w:val="af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ru-RU"/>
        </w:rPr>
      </w:pPr>
      <w:r w:rsidRPr="00C2229E">
        <w:rPr>
          <w:sz w:val="24"/>
          <w:szCs w:val="24"/>
          <w:lang w:val="ru-RU"/>
        </w:rPr>
        <w:t>Программа показывает пользователю информацию о курорте</w:t>
      </w:r>
    </w:p>
    <w:p w:rsidR="00BB1A40" w:rsidRPr="00C2229E" w:rsidRDefault="00BB1A40" w:rsidP="00C2229E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4" w:name="_Toc382484482"/>
      <w:r w:rsidRPr="00C2229E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4"/>
    </w:p>
    <w:p w:rsidR="00BB1A40" w:rsidRPr="00C2229E" w:rsidRDefault="00BB1A40" w:rsidP="00C2229E">
      <w:pPr>
        <w:spacing w:line="360" w:lineRule="auto"/>
        <w:ind w:left="720"/>
        <w:jc w:val="both"/>
        <w:rPr>
          <w:sz w:val="24"/>
          <w:szCs w:val="24"/>
          <w:lang w:val="ru-RU" w:eastAsia="ru-RU"/>
        </w:rPr>
      </w:pPr>
      <w:r w:rsidRPr="00C2229E">
        <w:rPr>
          <w:sz w:val="24"/>
          <w:szCs w:val="24"/>
          <w:lang w:val="ru-RU" w:eastAsia="ru-RU"/>
        </w:rPr>
        <w:t>Точки расширения отсутствуют.</w:t>
      </w:r>
    </w:p>
    <w:p w:rsidR="00BB1A40" w:rsidRPr="00C2229E" w:rsidRDefault="00BB1A40" w:rsidP="00C2229E">
      <w:pPr>
        <w:spacing w:line="360" w:lineRule="auto"/>
        <w:rPr>
          <w:sz w:val="24"/>
          <w:szCs w:val="24"/>
          <w:lang w:val="ru-RU" w:eastAsia="ru-RU"/>
        </w:rPr>
      </w:pPr>
    </w:p>
    <w:sectPr w:rsidR="00BB1A40" w:rsidRPr="00C2229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9BA" w:rsidRDefault="00C469BA">
      <w:pPr>
        <w:spacing w:line="240" w:lineRule="auto"/>
      </w:pPr>
      <w:r>
        <w:separator/>
      </w:r>
    </w:p>
  </w:endnote>
  <w:endnote w:type="continuationSeparator" w:id="0">
    <w:p w:rsidR="00C469BA" w:rsidRDefault="00C46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9BA" w:rsidRDefault="00C469BA">
      <w:pPr>
        <w:spacing w:line="240" w:lineRule="auto"/>
      </w:pPr>
      <w:r>
        <w:separator/>
      </w:r>
    </w:p>
  </w:footnote>
  <w:footnote w:type="continuationSeparator" w:id="0">
    <w:p w:rsidR="00C469BA" w:rsidRDefault="00C46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09E8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075D9"/>
    <w:rsid w:val="009078DD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36DEE"/>
    <w:rsid w:val="00B44055"/>
    <w:rsid w:val="00B5704D"/>
    <w:rsid w:val="00B638B1"/>
    <w:rsid w:val="00B7184A"/>
    <w:rsid w:val="00B81733"/>
    <w:rsid w:val="00BA1546"/>
    <w:rsid w:val="00BB1A40"/>
    <w:rsid w:val="00BB3D2A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2229E"/>
    <w:rsid w:val="00C317C6"/>
    <w:rsid w:val="00C469BA"/>
    <w:rsid w:val="00C56123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38BF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11B7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A5DB8-6672-4586-AF39-9090966F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8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9</cp:revision>
  <cp:lastPrinted>2001-03-15T10:26:00Z</cp:lastPrinted>
  <dcterms:created xsi:type="dcterms:W3CDTF">2014-03-13T10:17:00Z</dcterms:created>
  <dcterms:modified xsi:type="dcterms:W3CDTF">2014-05-07T22:44:00Z</dcterms:modified>
</cp:coreProperties>
</file>